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3B2" w:rsidRPr="003724D7" w:rsidRDefault="008603B2" w:rsidP="008603B2">
      <w:pPr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364A88" wp14:editId="35D61800">
                <wp:simplePos x="0" y="0"/>
                <wp:positionH relativeFrom="page">
                  <wp:posOffset>322580</wp:posOffset>
                </wp:positionH>
                <wp:positionV relativeFrom="page">
                  <wp:posOffset>3552825</wp:posOffset>
                </wp:positionV>
                <wp:extent cx="7125970" cy="2205990"/>
                <wp:effectExtent l="0" t="4445" r="1270" b="0"/>
                <wp:wrapNone/>
                <wp:docPr id="15" name="Rectangl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24"/>
                            </w:tblGrid>
                            <w:tr w:rsidR="009A1191" w:rsidRPr="008603B2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5C0DF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9A1191" w:rsidRPr="008603B2" w:rsidRDefault="009A1191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A1191" w:rsidRPr="008603B2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A66AC" w:themeFill="accent1"/>
                                  <w:vAlign w:val="center"/>
                                </w:tcPr>
                                <w:p w:rsidR="009A1191" w:rsidRPr="008603B2" w:rsidRDefault="00E06A61" w:rsidP="00C721BC">
                                  <w:pPr>
                                    <w:pStyle w:val="NoSpacing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fr-FR"/>
                                      </w:rPr>
                                      <w:id w:val="-681977417"/>
                                      <w:placeholder>
                                        <w:docPart w:val="DE787AD666054B41BCED81815E5FA635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21B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t>M</w:t>
                                      </w:r>
                                      <w:r w:rsidR="009A1191" w:rsidRPr="008603B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t>odèle d</w:t>
                                      </w:r>
                                      <w:r w:rsidR="009A119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t>’u</w:t>
                                      </w:r>
                                      <w:r w:rsidR="009A1191" w:rsidRPr="008603B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t>n</w:t>
                                      </w:r>
                                      <w:r w:rsidR="009A119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t xml:space="preserve"> </w:t>
                                      </w:r>
                                      <w:r w:rsidR="009A1191" w:rsidRPr="008603B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t>réveille</w:t>
                                      </w:r>
                                      <w:r w:rsidR="009A119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t xml:space="preserve"> </w:t>
                                      </w:r>
                                      <w:r w:rsidR="009A1191" w:rsidRPr="008603B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  <w:t>matin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9A1191" w:rsidRPr="008603B2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5AA2AE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9A1191" w:rsidRPr="008603B2" w:rsidRDefault="009A1191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9A1191" w:rsidRPr="008603B2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9A1191" w:rsidRPr="008603B2" w:rsidRDefault="00E06A61" w:rsidP="008603B2">
                                  <w:pPr>
                                    <w:pStyle w:val="NoSpacing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sz w:val="36"/>
                                        <w:szCs w:val="36"/>
                                        <w:lang w:val="fr-FR"/>
                                      </w:rPr>
                                      <w:id w:val="-1679192164"/>
                                      <w:placeholder>
                                        <w:docPart w:val="267FB709081D458095C54353D1A3D2AB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1191">
                                        <w:rPr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SEG2506 – Devoir 1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9A1191" w:rsidRPr="008603B2" w:rsidRDefault="009A119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8364A88" id="Rectangle 619" o:spid="_x0000_s1026" style="position:absolute;margin-left:25.4pt;margin-top:279.75pt;width:561.1pt;height:173.7pt;z-index:251659264;visibility:visible;mso-wrap-style:square;mso-width-percent:917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24"/>
                      </w:tblGrid>
                      <w:tr w:rsidR="009A1191" w:rsidRPr="008603B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5C0DF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9A1191" w:rsidRPr="008603B2" w:rsidRDefault="009A1191">
                            <w:pPr>
                              <w:pStyle w:val="NoSpacing"/>
                              <w:rPr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</w:tc>
                      </w:tr>
                      <w:tr w:rsidR="009A1191" w:rsidRPr="008603B2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A66AC" w:themeFill="accent1"/>
                            <w:vAlign w:val="center"/>
                          </w:tcPr>
                          <w:p w:rsidR="009A1191" w:rsidRPr="008603B2" w:rsidRDefault="00E06A61" w:rsidP="00C721BC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fr-FR"/>
                                </w:rPr>
                                <w:id w:val="-681977417"/>
                                <w:placeholder>
                                  <w:docPart w:val="DE787AD666054B41BCED81815E5FA635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21B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t>M</w:t>
                                </w:r>
                                <w:r w:rsidR="009A1191" w:rsidRPr="008603B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t>odèle d</w:t>
                                </w:r>
                                <w:r w:rsidR="009A119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t>’u</w:t>
                                </w:r>
                                <w:r w:rsidR="009A1191" w:rsidRPr="008603B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t>n</w:t>
                                </w:r>
                                <w:r w:rsidR="009A119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t xml:space="preserve"> </w:t>
                                </w:r>
                                <w:r w:rsidR="009A1191" w:rsidRPr="008603B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t>réveille</w:t>
                                </w:r>
                                <w:r w:rsidR="009A119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t xml:space="preserve"> </w:t>
                                </w:r>
                                <w:r w:rsidR="009A1191" w:rsidRPr="008603B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t>matin</w:t>
                                </w:r>
                              </w:sdtContent>
                            </w:sdt>
                          </w:p>
                        </w:tc>
                      </w:tr>
                      <w:tr w:rsidR="009A1191" w:rsidRPr="008603B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5AA2AE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9A1191" w:rsidRPr="008603B2" w:rsidRDefault="009A1191">
                            <w:pPr>
                              <w:pStyle w:val="NoSpacing"/>
                              <w:rPr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</w:tc>
                      </w:tr>
                      <w:tr w:rsidR="009A1191" w:rsidRPr="008603B2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9A1191" w:rsidRPr="008603B2" w:rsidRDefault="00E06A61" w:rsidP="008603B2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  <w:lang w:val="fr-FR"/>
                                </w:rPr>
                                <w:id w:val="-1679192164"/>
                                <w:placeholder>
                                  <w:docPart w:val="267FB709081D458095C54353D1A3D2A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1191">
                                  <w:rPr>
                                    <w:sz w:val="36"/>
                                    <w:szCs w:val="36"/>
                                    <w:lang w:val="fr-FR"/>
                                  </w:rPr>
                                  <w:t>SEG2506 – Devoir 1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A1191" w:rsidRPr="008603B2" w:rsidRDefault="009A119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sdt>
        <w:sdtPr>
          <w:rPr>
            <w:rFonts w:ascii="Times New Roman" w:hAnsi="Times New Roman" w:cs="Times New Roman"/>
            <w:lang w:val="fr-FR"/>
          </w:rPr>
          <w:id w:val="-831605760"/>
          <w:docPartObj>
            <w:docPartGallery w:val="Cover Pages"/>
            <w:docPartUnique/>
          </w:docPartObj>
        </w:sdtPr>
        <w:sdtEndPr/>
        <w:sdtContent>
          <w:r w:rsidR="00935D39" w:rsidRPr="003724D7">
            <w:rPr>
              <w:rFonts w:ascii="Times New Roman" w:hAnsi="Times New Roman" w:cs="Times New Roman"/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CECA64D" wp14:editId="7DB4B9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7B00187" id="AutoShape 622" o:spid="_x0000_s1026" style="position:absolute;margin-left:0;margin-top:0;width:561.35pt;height:742.95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935D39" w:rsidRPr="003724D7">
            <w:rPr>
              <w:rFonts w:ascii="Times New Roman" w:hAnsi="Times New Roman" w:cs="Times New Roman"/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0A95189C" wp14:editId="14DDDC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C4158" w:rsidRDefault="009A119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603B2">
                                  <w:rPr>
                                    <w:sz w:val="28"/>
                                  </w:rPr>
                                  <w:t>Oscar Anthony Gbegan (7131908)</w:t>
                                </w:r>
                              </w:p>
                              <w:p w:rsidR="009A1191" w:rsidRPr="008603B2" w:rsidRDefault="00E06A6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id w:val="22365110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2-2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A1191" w:rsidRPr="008603B2">
                                      <w:rPr>
                                        <w:sz w:val="28"/>
                                      </w:rPr>
                                      <w:t>February 25,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A95189C" id="Rectangle 618" o:spid="_x0000_s1027" style="position:absolute;margin-left:0;margin-top:0;width:468pt;height:94pt;z-index:251657216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3C4158" w:rsidRDefault="009A119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28"/>
                            </w:rPr>
                          </w:pPr>
                          <w:r w:rsidRPr="008603B2">
                            <w:rPr>
                              <w:sz w:val="28"/>
                            </w:rPr>
                            <w:t>Oscar Anthony Gbegan (7131908)</w:t>
                          </w:r>
                        </w:p>
                        <w:p w:rsidR="009A1191" w:rsidRPr="008603B2" w:rsidRDefault="00971B1A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id w:val="22365110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2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A1191" w:rsidRPr="008603B2">
                                <w:rPr>
                                  <w:sz w:val="28"/>
                                </w:rPr>
                                <w:t>February 25, 2015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35D39" w:rsidRPr="003724D7">
            <w:rPr>
              <w:rFonts w:ascii="Times New Roman" w:hAnsi="Times New Roman" w:cs="Times New Roman"/>
              <w:lang w:val="fr-FR"/>
            </w:rPr>
            <w:br w:type="page"/>
          </w:r>
        </w:sdtContent>
      </w:sdt>
    </w:p>
    <w:p w:rsidR="00B640E0" w:rsidRPr="003724D7" w:rsidRDefault="008603B2" w:rsidP="007C635D">
      <w:pPr>
        <w:pStyle w:val="Heading1"/>
        <w:rPr>
          <w:lang w:val="fr-FR"/>
        </w:rPr>
      </w:pPr>
      <w:bookmarkStart w:id="0" w:name="_Toc412589994"/>
      <w:r w:rsidRPr="003724D7">
        <w:rPr>
          <w:lang w:val="fr-FR"/>
        </w:rPr>
        <w:lastRenderedPageBreak/>
        <w:t>Tache 1:</w:t>
      </w:r>
      <w:bookmarkEnd w:id="0"/>
      <w:r w:rsidRPr="003724D7">
        <w:rPr>
          <w:lang w:val="fr-FR"/>
        </w:rPr>
        <w:t xml:space="preserve"> </w:t>
      </w:r>
      <w:r w:rsidR="00E10CDB" w:rsidRPr="003724D7">
        <w:rPr>
          <w:lang w:val="fr-FR"/>
        </w:rPr>
        <w:t>Exigences du système</w:t>
      </w:r>
    </w:p>
    <w:p w:rsidR="00E10CDB" w:rsidRPr="003724D7" w:rsidRDefault="00A667E5" w:rsidP="007C635D">
      <w:pPr>
        <w:pStyle w:val="Heading2"/>
        <w:rPr>
          <w:lang w:val="fr-FR"/>
        </w:rPr>
      </w:pPr>
      <w:r w:rsidRPr="003724D7">
        <w:rPr>
          <w:lang w:val="fr-FR"/>
        </w:rPr>
        <w:t>Dictionnaire des termes</w:t>
      </w:r>
    </w:p>
    <w:p w:rsidR="00E10CDB" w:rsidRPr="003724D7" w:rsidRDefault="00E10CDB" w:rsidP="00E10CDB">
      <w:pPr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lang w:val="fr-FR"/>
        </w:rPr>
        <w:t>Noms : Entités candidates du system d’alarme</w:t>
      </w:r>
    </w:p>
    <w:p w:rsidR="007C635D" w:rsidRPr="003724D7" w:rsidRDefault="007C635D" w:rsidP="007C635D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Réveille-matin :</w:t>
      </w:r>
      <w:r w:rsidR="004A5D0F" w:rsidRPr="003724D7">
        <w:rPr>
          <w:rFonts w:ascii="Times New Roman" w:hAnsi="Times New Roman" w:cs="Times New Roman"/>
          <w:lang w:val="fr-FR"/>
        </w:rPr>
        <w:t xml:space="preserve"> système d’alarme à être designer. Comprend plusieurs composantes (unité d’affichage, boutons de commandes, radio, sonnerie, unité de contrôle et source d’énergie).</w:t>
      </w:r>
    </w:p>
    <w:p w:rsidR="00D97936" w:rsidRPr="003724D7" w:rsidRDefault="00D97936" w:rsidP="007C635D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Cadran (unité d’affichage):</w:t>
      </w:r>
      <w:r w:rsidRPr="003724D7">
        <w:rPr>
          <w:rFonts w:ascii="Times New Roman" w:hAnsi="Times New Roman" w:cs="Times New Roman"/>
          <w:lang w:val="fr-FR"/>
        </w:rPr>
        <w:t xml:space="preserve"> Dispositif (écran) qui affiche l’heure, et les différentes informations sur le réveille-matin</w:t>
      </w:r>
    </w:p>
    <w:p w:rsidR="004A5D0F" w:rsidRPr="003724D7" w:rsidRDefault="004A5D0F" w:rsidP="007C635D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Temps courant :</w:t>
      </w:r>
      <w:r w:rsidRPr="003724D7">
        <w:rPr>
          <w:rFonts w:ascii="Times New Roman" w:hAnsi="Times New Roman" w:cs="Times New Roman"/>
          <w:lang w:val="fr-FR"/>
        </w:rPr>
        <w:t xml:space="preserve"> représente le temps normal affiché par le réveille. Ce temps est équivalent au temps d’</w:t>
      </w:r>
      <w:r w:rsidR="003C2A65" w:rsidRPr="003724D7">
        <w:rPr>
          <w:rFonts w:ascii="Times New Roman" w:hAnsi="Times New Roman" w:cs="Times New Roman"/>
          <w:lang w:val="fr-FR"/>
        </w:rPr>
        <w:t xml:space="preserve">une simple horloge et peut </w:t>
      </w:r>
      <w:r w:rsidR="00784D5E" w:rsidRPr="003724D7">
        <w:rPr>
          <w:rFonts w:ascii="Times New Roman" w:hAnsi="Times New Roman" w:cs="Times New Roman"/>
          <w:lang w:val="fr-FR"/>
        </w:rPr>
        <w:t>être</w:t>
      </w:r>
      <w:r w:rsidR="003C2A65" w:rsidRPr="003724D7">
        <w:rPr>
          <w:rFonts w:ascii="Times New Roman" w:hAnsi="Times New Roman" w:cs="Times New Roman"/>
          <w:lang w:val="fr-FR"/>
        </w:rPr>
        <w:t xml:space="preserve"> ajustée par l’utilisateur.</w:t>
      </w:r>
    </w:p>
    <w:p w:rsidR="004A5D0F" w:rsidRPr="003724D7" w:rsidRDefault="004A5D0F" w:rsidP="007C635D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Temps de l’alarme :</w:t>
      </w:r>
      <w:r w:rsidRPr="003724D7">
        <w:rPr>
          <w:rFonts w:ascii="Times New Roman" w:hAnsi="Times New Roman" w:cs="Times New Roman"/>
          <w:lang w:val="fr-FR"/>
        </w:rPr>
        <w:t xml:space="preserve"> temps auquel l’alarme se déclenchera. Ce temps est configuré par l’utilisateur du </w:t>
      </w:r>
      <w:r w:rsidR="003C2A65" w:rsidRPr="003724D7">
        <w:rPr>
          <w:rFonts w:ascii="Times New Roman" w:hAnsi="Times New Roman" w:cs="Times New Roman"/>
          <w:lang w:val="fr-FR"/>
        </w:rPr>
        <w:t>réveille-matin</w:t>
      </w:r>
      <w:r w:rsidRPr="003724D7">
        <w:rPr>
          <w:rFonts w:ascii="Times New Roman" w:hAnsi="Times New Roman" w:cs="Times New Roman"/>
          <w:lang w:val="fr-FR"/>
        </w:rPr>
        <w:t>.</w:t>
      </w:r>
    </w:p>
    <w:p w:rsidR="004A5D0F" w:rsidRPr="003724D7" w:rsidRDefault="004A5D0F" w:rsidP="007C635D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Boutons de commandes :</w:t>
      </w:r>
      <w:r w:rsidRPr="003724D7">
        <w:rPr>
          <w:rFonts w:ascii="Times New Roman" w:hAnsi="Times New Roman" w:cs="Times New Roman"/>
          <w:lang w:val="fr-FR"/>
        </w:rPr>
        <w:t xml:space="preserve"> ensemble  </w:t>
      </w:r>
      <w:r w:rsidR="003C2A65" w:rsidRPr="003724D7">
        <w:rPr>
          <w:rFonts w:ascii="Times New Roman" w:hAnsi="Times New Roman" w:cs="Times New Roman"/>
          <w:lang w:val="fr-FR"/>
        </w:rPr>
        <w:t>des boutons par lesquels l’utilisateur peut configurer les différentes options et caractéristiques du réveille-matin.</w:t>
      </w:r>
    </w:p>
    <w:p w:rsidR="003C2A65" w:rsidRPr="003724D7" w:rsidRDefault="003C2A65" w:rsidP="007C635D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Unité de sonnerie :</w:t>
      </w:r>
      <w:r w:rsidRPr="003724D7">
        <w:rPr>
          <w:rFonts w:ascii="Times New Roman" w:hAnsi="Times New Roman" w:cs="Times New Roman"/>
          <w:lang w:val="fr-FR"/>
        </w:rPr>
        <w:t xml:space="preserve"> composante du </w:t>
      </w:r>
      <w:r w:rsidR="004E5B50" w:rsidRPr="003724D7">
        <w:rPr>
          <w:rFonts w:ascii="Times New Roman" w:hAnsi="Times New Roman" w:cs="Times New Roman"/>
          <w:lang w:val="fr-FR"/>
        </w:rPr>
        <w:t>réveille-</w:t>
      </w:r>
      <w:r w:rsidR="00C721BC" w:rsidRPr="003724D7">
        <w:rPr>
          <w:rFonts w:ascii="Times New Roman" w:hAnsi="Times New Roman" w:cs="Times New Roman"/>
          <w:lang w:val="fr-FR"/>
        </w:rPr>
        <w:t>matin qui</w:t>
      </w:r>
      <w:r w:rsidRPr="003724D7">
        <w:rPr>
          <w:rFonts w:ascii="Times New Roman" w:hAnsi="Times New Roman" w:cs="Times New Roman"/>
          <w:lang w:val="fr-FR"/>
        </w:rPr>
        <w:t xml:space="preserve"> contient une sonnerie </w:t>
      </w:r>
      <w:r w:rsidR="00C721BC" w:rsidRPr="003724D7">
        <w:rPr>
          <w:rFonts w:ascii="Times New Roman" w:hAnsi="Times New Roman" w:cs="Times New Roman"/>
          <w:lang w:val="fr-FR"/>
        </w:rPr>
        <w:t>prédéfinie</w:t>
      </w:r>
    </w:p>
    <w:p w:rsidR="003C2A65" w:rsidRPr="003724D7" w:rsidRDefault="004E5B50" w:rsidP="007C635D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Unité</w:t>
      </w:r>
      <w:r w:rsidR="003C2A65" w:rsidRPr="003724D7">
        <w:rPr>
          <w:rFonts w:ascii="Times New Roman" w:hAnsi="Times New Roman" w:cs="Times New Roman"/>
          <w:b/>
          <w:lang w:val="fr-FR"/>
        </w:rPr>
        <w:t xml:space="preserve"> de contrôle :</w:t>
      </w:r>
      <w:r w:rsidR="003C2A65" w:rsidRPr="003724D7">
        <w:rPr>
          <w:rFonts w:ascii="Times New Roman" w:hAnsi="Times New Roman" w:cs="Times New Roman"/>
          <w:lang w:val="fr-FR"/>
        </w:rPr>
        <w:t xml:space="preserve"> unité principale du réveille-matin, contrôle les autres composantes.</w:t>
      </w:r>
    </w:p>
    <w:p w:rsidR="003C2A65" w:rsidRPr="003724D7" w:rsidRDefault="003C2A65" w:rsidP="007C635D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Source d’énergie :</w:t>
      </w:r>
      <w:r w:rsidRPr="003724D7">
        <w:rPr>
          <w:rFonts w:ascii="Times New Roman" w:hAnsi="Times New Roman" w:cs="Times New Roman"/>
          <w:lang w:val="fr-FR"/>
        </w:rPr>
        <w:t xml:space="preserve"> alimente les </w:t>
      </w:r>
      <w:r w:rsidR="004E5B50" w:rsidRPr="003724D7">
        <w:rPr>
          <w:rFonts w:ascii="Times New Roman" w:hAnsi="Times New Roman" w:cs="Times New Roman"/>
          <w:lang w:val="fr-FR"/>
        </w:rPr>
        <w:t>différentes</w:t>
      </w:r>
      <w:r w:rsidRPr="003724D7">
        <w:rPr>
          <w:rFonts w:ascii="Times New Roman" w:hAnsi="Times New Roman" w:cs="Times New Roman"/>
          <w:lang w:val="fr-FR"/>
        </w:rPr>
        <w:t xml:space="preserve"> composantes mécanique</w:t>
      </w:r>
      <w:r w:rsidR="004E5B50" w:rsidRPr="003724D7">
        <w:rPr>
          <w:rFonts w:ascii="Times New Roman" w:hAnsi="Times New Roman" w:cs="Times New Roman"/>
          <w:lang w:val="fr-FR"/>
        </w:rPr>
        <w:t>s</w:t>
      </w:r>
      <w:r w:rsidRPr="003724D7">
        <w:rPr>
          <w:rFonts w:ascii="Times New Roman" w:hAnsi="Times New Roman" w:cs="Times New Roman"/>
          <w:lang w:val="fr-FR"/>
        </w:rPr>
        <w:t xml:space="preserve"> du </w:t>
      </w:r>
      <w:r w:rsidR="004E5B50" w:rsidRPr="003724D7">
        <w:rPr>
          <w:rFonts w:ascii="Times New Roman" w:hAnsi="Times New Roman" w:cs="Times New Roman"/>
          <w:lang w:val="fr-FR"/>
        </w:rPr>
        <w:t>réveille-matin</w:t>
      </w:r>
      <w:r w:rsidRPr="003724D7">
        <w:rPr>
          <w:rFonts w:ascii="Times New Roman" w:hAnsi="Times New Roman" w:cs="Times New Roman"/>
          <w:lang w:val="fr-FR"/>
        </w:rPr>
        <w:t xml:space="preserve"> </w:t>
      </w:r>
    </w:p>
    <w:p w:rsidR="003C2A65" w:rsidRPr="003724D7" w:rsidRDefault="003C2A65" w:rsidP="004E5B50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Boutons de volume :</w:t>
      </w:r>
      <w:r w:rsidRPr="003724D7">
        <w:rPr>
          <w:rFonts w:ascii="Times New Roman" w:hAnsi="Times New Roman" w:cs="Times New Roman"/>
          <w:lang w:val="fr-FR"/>
        </w:rPr>
        <w:t xml:space="preserve"> </w:t>
      </w:r>
      <w:r w:rsidR="004E5B50" w:rsidRPr="003724D7">
        <w:rPr>
          <w:rFonts w:ascii="Times New Roman" w:hAnsi="Times New Roman" w:cs="Times New Roman"/>
          <w:lang w:val="fr-FR"/>
        </w:rPr>
        <w:t>boutons</w:t>
      </w:r>
      <w:r w:rsidRPr="003724D7">
        <w:rPr>
          <w:rFonts w:ascii="Times New Roman" w:hAnsi="Times New Roman" w:cs="Times New Roman"/>
          <w:lang w:val="fr-FR"/>
        </w:rPr>
        <w:t xml:space="preserve"> </w:t>
      </w:r>
      <w:r w:rsidR="004E5B50" w:rsidRPr="003724D7">
        <w:rPr>
          <w:rFonts w:ascii="Times New Roman" w:hAnsi="Times New Roman" w:cs="Times New Roman"/>
          <w:lang w:val="fr-FR"/>
        </w:rPr>
        <w:t xml:space="preserve">(+ et -) </w:t>
      </w:r>
      <w:r w:rsidRPr="003724D7">
        <w:rPr>
          <w:rFonts w:ascii="Times New Roman" w:hAnsi="Times New Roman" w:cs="Times New Roman"/>
          <w:lang w:val="fr-FR"/>
        </w:rPr>
        <w:t xml:space="preserve">permettant </w:t>
      </w:r>
      <w:r w:rsidR="004E5B50" w:rsidRPr="003724D7">
        <w:rPr>
          <w:rFonts w:ascii="Times New Roman" w:hAnsi="Times New Roman" w:cs="Times New Roman"/>
          <w:lang w:val="fr-FR"/>
        </w:rPr>
        <w:t>à</w:t>
      </w:r>
      <w:r w:rsidRPr="003724D7">
        <w:rPr>
          <w:rFonts w:ascii="Times New Roman" w:hAnsi="Times New Roman" w:cs="Times New Roman"/>
          <w:lang w:val="fr-FR"/>
        </w:rPr>
        <w:t xml:space="preserve"> l’utilisateur de choisir le niveau d’</w:t>
      </w:r>
      <w:r w:rsidR="004E5B50" w:rsidRPr="003724D7">
        <w:rPr>
          <w:rFonts w:ascii="Times New Roman" w:hAnsi="Times New Roman" w:cs="Times New Roman"/>
          <w:lang w:val="fr-FR"/>
        </w:rPr>
        <w:t>intensité de la sonnerie</w:t>
      </w:r>
      <w:r w:rsidR="00DB00F4" w:rsidRPr="003724D7">
        <w:rPr>
          <w:rFonts w:ascii="Times New Roman" w:hAnsi="Times New Roman" w:cs="Times New Roman"/>
          <w:lang w:val="fr-FR"/>
        </w:rPr>
        <w:t xml:space="preserve"> ou de la radio.</w:t>
      </w:r>
    </w:p>
    <w:p w:rsidR="00C721BC" w:rsidRPr="003724D7" w:rsidRDefault="000A3F11" w:rsidP="00C721BC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Interrupteur</w:t>
      </w:r>
      <w:r w:rsidR="00DB00F4" w:rsidRPr="003724D7">
        <w:rPr>
          <w:rFonts w:ascii="Times New Roman" w:hAnsi="Times New Roman" w:cs="Times New Roman"/>
          <w:b/>
          <w:lang w:val="fr-FR"/>
        </w:rPr>
        <w:t xml:space="preserve"> de sélection :</w:t>
      </w:r>
      <w:r w:rsidR="00DB00F4" w:rsidRPr="003724D7">
        <w:rPr>
          <w:rFonts w:ascii="Times New Roman" w:hAnsi="Times New Roman" w:cs="Times New Roman"/>
          <w:lang w:val="fr-FR"/>
        </w:rPr>
        <w:t xml:space="preserve"> permet à l’utilisateur de choisir entre la sonnerie ou la radio</w:t>
      </w:r>
      <w:r w:rsidR="008403C5" w:rsidRPr="003724D7">
        <w:rPr>
          <w:rFonts w:ascii="Times New Roman" w:hAnsi="Times New Roman" w:cs="Times New Roman"/>
          <w:lang w:val="fr-FR"/>
        </w:rPr>
        <w:t xml:space="preserve"> ou désactiver l’alarme</w:t>
      </w:r>
    </w:p>
    <w:p w:rsidR="003C2A65" w:rsidRPr="003724D7" w:rsidRDefault="004E5B50" w:rsidP="00784D5E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Bouton</w:t>
      </w:r>
      <w:r w:rsidR="0067307B" w:rsidRPr="003724D7">
        <w:rPr>
          <w:rFonts w:ascii="Times New Roman" w:hAnsi="Times New Roman" w:cs="Times New Roman"/>
          <w:b/>
          <w:lang w:val="fr-FR"/>
        </w:rPr>
        <w:t>s</w:t>
      </w:r>
      <w:r w:rsidR="00DB00F4" w:rsidRPr="003724D7">
        <w:rPr>
          <w:rFonts w:ascii="Times New Roman" w:hAnsi="Times New Roman" w:cs="Times New Roman"/>
          <w:b/>
          <w:lang w:val="fr-FR"/>
        </w:rPr>
        <w:t xml:space="preserve"> de réglage</w:t>
      </w:r>
      <w:r w:rsidRPr="003724D7">
        <w:rPr>
          <w:rFonts w:ascii="Times New Roman" w:hAnsi="Times New Roman" w:cs="Times New Roman"/>
          <w:b/>
          <w:lang w:val="fr-FR"/>
        </w:rPr>
        <w:t>:</w:t>
      </w:r>
      <w:r w:rsidRPr="003724D7">
        <w:rPr>
          <w:rFonts w:ascii="Times New Roman" w:hAnsi="Times New Roman" w:cs="Times New Roman"/>
          <w:lang w:val="fr-FR"/>
        </w:rPr>
        <w:t xml:space="preserve"> bouton</w:t>
      </w:r>
      <w:r w:rsidR="0067307B" w:rsidRPr="003724D7">
        <w:rPr>
          <w:rFonts w:ascii="Times New Roman" w:hAnsi="Times New Roman" w:cs="Times New Roman"/>
          <w:lang w:val="fr-FR"/>
        </w:rPr>
        <w:t>s</w:t>
      </w:r>
      <w:r w:rsidR="00C721BC" w:rsidRPr="003724D7">
        <w:rPr>
          <w:rFonts w:ascii="Times New Roman" w:hAnsi="Times New Roman" w:cs="Times New Roman"/>
          <w:lang w:val="fr-FR"/>
        </w:rPr>
        <w:t xml:space="preserve"> (set time et set </w:t>
      </w:r>
      <w:proofErr w:type="spellStart"/>
      <w:r w:rsidR="00C721BC" w:rsidRPr="003724D7">
        <w:rPr>
          <w:rFonts w:ascii="Times New Roman" w:hAnsi="Times New Roman" w:cs="Times New Roman"/>
          <w:lang w:val="fr-FR"/>
        </w:rPr>
        <w:t>alarm</w:t>
      </w:r>
      <w:proofErr w:type="spellEnd"/>
      <w:r w:rsidR="00C721BC" w:rsidRPr="003724D7">
        <w:rPr>
          <w:rFonts w:ascii="Times New Roman" w:hAnsi="Times New Roman" w:cs="Times New Roman"/>
          <w:lang w:val="fr-FR"/>
        </w:rPr>
        <w:t>)</w:t>
      </w:r>
      <w:r w:rsidRPr="003724D7">
        <w:rPr>
          <w:rFonts w:ascii="Times New Roman" w:hAnsi="Times New Roman" w:cs="Times New Roman"/>
          <w:lang w:val="fr-FR"/>
        </w:rPr>
        <w:t xml:space="preserve"> permettant à l’utilisateur de</w:t>
      </w:r>
      <w:r w:rsidR="00DB00F4" w:rsidRPr="003724D7">
        <w:rPr>
          <w:rFonts w:ascii="Times New Roman" w:hAnsi="Times New Roman" w:cs="Times New Roman"/>
          <w:lang w:val="fr-FR"/>
        </w:rPr>
        <w:t xml:space="preserve"> parcourir les différentes options du réveille-matin (régler l’heure de l’alarm</w:t>
      </w:r>
      <w:r w:rsidR="00C721BC" w:rsidRPr="003724D7">
        <w:rPr>
          <w:rFonts w:ascii="Times New Roman" w:hAnsi="Times New Roman" w:cs="Times New Roman"/>
          <w:lang w:val="fr-FR"/>
        </w:rPr>
        <w:t>e, régler l’heure de l’horloge</w:t>
      </w:r>
      <w:r w:rsidR="00DB00F4" w:rsidRPr="003724D7">
        <w:rPr>
          <w:rFonts w:ascii="Times New Roman" w:hAnsi="Times New Roman" w:cs="Times New Roman"/>
          <w:lang w:val="fr-FR"/>
        </w:rPr>
        <w:t>.)</w:t>
      </w:r>
    </w:p>
    <w:p w:rsidR="00784D5E" w:rsidRPr="003724D7" w:rsidRDefault="00CE7DB7" w:rsidP="00784D5E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Horloge :</w:t>
      </w:r>
      <w:r w:rsidRPr="003724D7">
        <w:rPr>
          <w:rFonts w:ascii="Times New Roman" w:hAnsi="Times New Roman" w:cs="Times New Roman"/>
          <w:lang w:val="fr-FR"/>
        </w:rPr>
        <w:t xml:space="preserve"> composante du réveille-matin qui mesure le temps. Elle permet d’indiquer l’he</w:t>
      </w:r>
      <w:r w:rsidR="00D97936" w:rsidRPr="003724D7">
        <w:rPr>
          <w:rFonts w:ascii="Times New Roman" w:hAnsi="Times New Roman" w:cs="Times New Roman"/>
          <w:lang w:val="fr-FR"/>
        </w:rPr>
        <w:t>ure et les minutes</w:t>
      </w:r>
      <w:r w:rsidRPr="003724D7">
        <w:rPr>
          <w:rFonts w:ascii="Times New Roman" w:hAnsi="Times New Roman" w:cs="Times New Roman"/>
          <w:lang w:val="fr-FR"/>
        </w:rPr>
        <w:t xml:space="preserve">. Ce dispositif met à jour le temps affiché par le cadran du </w:t>
      </w:r>
      <w:r w:rsidR="00DB00F4" w:rsidRPr="003724D7">
        <w:rPr>
          <w:rFonts w:ascii="Times New Roman" w:hAnsi="Times New Roman" w:cs="Times New Roman"/>
          <w:lang w:val="fr-FR"/>
        </w:rPr>
        <w:t>réveille-matin</w:t>
      </w:r>
      <w:r w:rsidRPr="003724D7">
        <w:rPr>
          <w:rFonts w:ascii="Times New Roman" w:hAnsi="Times New Roman" w:cs="Times New Roman"/>
          <w:lang w:val="fr-FR"/>
        </w:rPr>
        <w:t>.</w:t>
      </w:r>
    </w:p>
    <w:p w:rsidR="00D97936" w:rsidRPr="003724D7" w:rsidRDefault="00D97936" w:rsidP="00784D5E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 xml:space="preserve">Compte </w:t>
      </w:r>
      <w:r w:rsidR="0067307B" w:rsidRPr="003724D7">
        <w:rPr>
          <w:rFonts w:ascii="Times New Roman" w:hAnsi="Times New Roman" w:cs="Times New Roman"/>
          <w:b/>
          <w:lang w:val="fr-FR"/>
        </w:rPr>
        <w:t>à</w:t>
      </w:r>
      <w:r w:rsidRPr="003724D7">
        <w:rPr>
          <w:rFonts w:ascii="Times New Roman" w:hAnsi="Times New Roman" w:cs="Times New Roman"/>
          <w:b/>
          <w:lang w:val="fr-FR"/>
        </w:rPr>
        <w:t xml:space="preserve"> rebours </w:t>
      </w:r>
      <w:r w:rsidR="0067307B" w:rsidRPr="003724D7">
        <w:rPr>
          <w:rFonts w:ascii="Times New Roman" w:hAnsi="Times New Roman" w:cs="Times New Roman"/>
          <w:b/>
          <w:lang w:val="fr-FR"/>
        </w:rPr>
        <w:t>(</w:t>
      </w:r>
      <w:proofErr w:type="spellStart"/>
      <w:r w:rsidR="0067307B" w:rsidRPr="003724D7">
        <w:rPr>
          <w:rFonts w:ascii="Times New Roman" w:hAnsi="Times New Roman" w:cs="Times New Roman"/>
          <w:b/>
          <w:lang w:val="fr-FR"/>
        </w:rPr>
        <w:t>timer</w:t>
      </w:r>
      <w:proofErr w:type="spellEnd"/>
      <w:r w:rsidR="0067307B" w:rsidRPr="003724D7">
        <w:rPr>
          <w:rFonts w:ascii="Times New Roman" w:hAnsi="Times New Roman" w:cs="Times New Roman"/>
          <w:b/>
          <w:lang w:val="fr-FR"/>
        </w:rPr>
        <w:t>)</w:t>
      </w:r>
      <w:r w:rsidRPr="003724D7">
        <w:rPr>
          <w:rFonts w:ascii="Times New Roman" w:hAnsi="Times New Roman" w:cs="Times New Roman"/>
          <w:b/>
          <w:lang w:val="fr-FR"/>
        </w:rPr>
        <w:t>:</w:t>
      </w:r>
      <w:r w:rsidRPr="003724D7">
        <w:rPr>
          <w:rFonts w:ascii="Times New Roman" w:hAnsi="Times New Roman" w:cs="Times New Roman"/>
          <w:lang w:val="fr-FR"/>
        </w:rPr>
        <w:t xml:space="preserve"> dispositif qu</w:t>
      </w:r>
      <w:r w:rsidR="0067307B" w:rsidRPr="003724D7">
        <w:rPr>
          <w:rFonts w:ascii="Times New Roman" w:hAnsi="Times New Roman" w:cs="Times New Roman"/>
          <w:lang w:val="fr-FR"/>
        </w:rPr>
        <w:t>i</w:t>
      </w:r>
      <w:r w:rsidRPr="003724D7">
        <w:rPr>
          <w:rFonts w:ascii="Times New Roman" w:hAnsi="Times New Roman" w:cs="Times New Roman"/>
          <w:lang w:val="fr-FR"/>
        </w:rPr>
        <w:t xml:space="preserve"> est mis en marche pour un temps donné et qui envoie des messages spécifique </w:t>
      </w:r>
      <w:r w:rsidR="00D752C6" w:rsidRPr="003724D7">
        <w:rPr>
          <w:rFonts w:ascii="Times New Roman" w:hAnsi="Times New Roman" w:cs="Times New Roman"/>
          <w:lang w:val="fr-FR"/>
        </w:rPr>
        <w:t>à</w:t>
      </w:r>
      <w:r w:rsidRPr="003724D7">
        <w:rPr>
          <w:rFonts w:ascii="Times New Roman" w:hAnsi="Times New Roman" w:cs="Times New Roman"/>
          <w:lang w:val="fr-FR"/>
        </w:rPr>
        <w:t xml:space="preserve"> son déclanchement ou son arrêt.</w:t>
      </w:r>
    </w:p>
    <w:p w:rsidR="00221EA0" w:rsidRPr="003724D7" w:rsidRDefault="00CE7DB7" w:rsidP="00221EA0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Radio :</w:t>
      </w:r>
      <w:r w:rsidRPr="003724D7">
        <w:rPr>
          <w:rFonts w:ascii="Times New Roman" w:hAnsi="Times New Roman" w:cs="Times New Roman"/>
          <w:lang w:val="fr-FR"/>
        </w:rPr>
        <w:t xml:space="preserve"> dispositif qui permet de </w:t>
      </w:r>
      <w:r w:rsidR="00DB00F4" w:rsidRPr="003724D7">
        <w:rPr>
          <w:rFonts w:ascii="Times New Roman" w:hAnsi="Times New Roman" w:cs="Times New Roman"/>
          <w:lang w:val="fr-FR"/>
        </w:rPr>
        <w:t>jouer la bande sonore en cour de transmission a une station radio donnée</w:t>
      </w:r>
    </w:p>
    <w:p w:rsidR="00221EA0" w:rsidRPr="003724D7" w:rsidRDefault="00221EA0" w:rsidP="00221EA0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lastRenderedPageBreak/>
        <w:t xml:space="preserve">Bouton </w:t>
      </w:r>
      <w:proofErr w:type="spellStart"/>
      <w:r w:rsidRPr="003724D7">
        <w:rPr>
          <w:rFonts w:ascii="Times New Roman" w:hAnsi="Times New Roman" w:cs="Times New Roman"/>
          <w:b/>
          <w:lang w:val="fr-FR"/>
        </w:rPr>
        <w:t>snooze</w:t>
      </w:r>
      <w:proofErr w:type="spellEnd"/>
      <w:r w:rsidRPr="003724D7">
        <w:rPr>
          <w:rFonts w:ascii="Times New Roman" w:hAnsi="Times New Roman" w:cs="Times New Roman"/>
          <w:b/>
          <w:lang w:val="fr-FR"/>
        </w:rPr>
        <w:t> :</w:t>
      </w:r>
      <w:r w:rsidRPr="003724D7">
        <w:rPr>
          <w:rFonts w:ascii="Times New Roman" w:hAnsi="Times New Roman" w:cs="Times New Roman"/>
          <w:lang w:val="fr-FR"/>
        </w:rPr>
        <w:t xml:space="preserve"> arrête l’alarme pour une durée temporaire de 5 minutes.</w:t>
      </w:r>
    </w:p>
    <w:p w:rsidR="00C721BC" w:rsidRPr="003724D7" w:rsidRDefault="00221EA0" w:rsidP="00C721BC">
      <w:pPr>
        <w:ind w:left="720"/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Bouton d’arrêt :</w:t>
      </w:r>
      <w:r w:rsidRPr="003724D7">
        <w:rPr>
          <w:rFonts w:ascii="Times New Roman" w:hAnsi="Times New Roman" w:cs="Times New Roman"/>
          <w:lang w:val="fr-FR"/>
        </w:rPr>
        <w:t xml:space="preserve"> permet d’arrêter complètement l’alarme.</w:t>
      </w:r>
    </w:p>
    <w:p w:rsidR="00221EA0" w:rsidRPr="003724D7" w:rsidRDefault="00221EA0" w:rsidP="00221EA0">
      <w:pPr>
        <w:ind w:left="720"/>
        <w:rPr>
          <w:rFonts w:ascii="Times New Roman" w:hAnsi="Times New Roman" w:cs="Times New Roman"/>
          <w:lang w:val="fr-FR"/>
        </w:rPr>
      </w:pPr>
    </w:p>
    <w:p w:rsidR="00221EA0" w:rsidRPr="003724D7" w:rsidRDefault="00221EA0" w:rsidP="00221EA0">
      <w:pPr>
        <w:rPr>
          <w:rFonts w:ascii="Times New Roman" w:hAnsi="Times New Roman" w:cs="Times New Roman"/>
          <w:lang w:val="fr-FR"/>
        </w:rPr>
      </w:pPr>
      <w:r w:rsidRPr="003724D7">
        <w:rPr>
          <w:rFonts w:ascii="Times New Roman" w:hAnsi="Times New Roman" w:cs="Times New Roman"/>
          <w:lang w:val="fr-FR"/>
        </w:rPr>
        <w:t>Verbes : candidat pour les relations entre les entités ou les transitions d’états</w:t>
      </w:r>
    </w:p>
    <w:p w:rsidR="00221EA0" w:rsidRPr="003724D7" w:rsidRDefault="00221EA0" w:rsidP="00221EA0">
      <w:pPr>
        <w:ind w:left="720"/>
        <w:rPr>
          <w:rFonts w:ascii="Times New Roman" w:hAnsi="Times New Roman" w:cs="Times New Roman"/>
          <w:b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Arrêter</w:t>
      </w:r>
    </w:p>
    <w:p w:rsidR="00221EA0" w:rsidRPr="003724D7" w:rsidRDefault="00221EA0" w:rsidP="00221EA0">
      <w:pPr>
        <w:ind w:left="720"/>
        <w:rPr>
          <w:rFonts w:ascii="Times New Roman" w:hAnsi="Times New Roman" w:cs="Times New Roman"/>
          <w:b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Appuyer / presser</w:t>
      </w:r>
    </w:p>
    <w:p w:rsidR="00221EA0" w:rsidRPr="003724D7" w:rsidRDefault="00221EA0" w:rsidP="00221EA0">
      <w:pPr>
        <w:ind w:left="720"/>
        <w:rPr>
          <w:rFonts w:ascii="Times New Roman" w:hAnsi="Times New Roman" w:cs="Times New Roman"/>
          <w:b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Régler / ajuster</w:t>
      </w:r>
    </w:p>
    <w:p w:rsidR="00221EA0" w:rsidRPr="003724D7" w:rsidRDefault="00221EA0" w:rsidP="00221EA0">
      <w:pPr>
        <w:ind w:left="720"/>
        <w:rPr>
          <w:rFonts w:ascii="Times New Roman" w:hAnsi="Times New Roman" w:cs="Times New Roman"/>
          <w:b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Afficher</w:t>
      </w:r>
    </w:p>
    <w:p w:rsidR="00221EA0" w:rsidRPr="003724D7" w:rsidRDefault="00221EA0" w:rsidP="00221EA0">
      <w:pPr>
        <w:ind w:left="720"/>
        <w:rPr>
          <w:rFonts w:ascii="Times New Roman" w:hAnsi="Times New Roman" w:cs="Times New Roman"/>
          <w:b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Sonner</w:t>
      </w:r>
    </w:p>
    <w:p w:rsidR="00D97936" w:rsidRPr="003724D7" w:rsidRDefault="00D97936" w:rsidP="00221EA0">
      <w:pPr>
        <w:ind w:left="720"/>
        <w:rPr>
          <w:rFonts w:ascii="Times New Roman" w:hAnsi="Times New Roman" w:cs="Times New Roman"/>
          <w:b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Déclencher</w:t>
      </w:r>
    </w:p>
    <w:p w:rsidR="00C721BC" w:rsidRPr="003724D7" w:rsidRDefault="00221EA0" w:rsidP="00C721BC">
      <w:pPr>
        <w:ind w:left="720"/>
        <w:rPr>
          <w:rFonts w:ascii="Times New Roman" w:hAnsi="Times New Roman" w:cs="Times New Roman"/>
          <w:b/>
          <w:lang w:val="fr-FR"/>
        </w:rPr>
      </w:pPr>
      <w:r w:rsidRPr="003724D7">
        <w:rPr>
          <w:rFonts w:ascii="Times New Roman" w:hAnsi="Times New Roman" w:cs="Times New Roman"/>
          <w:b/>
          <w:lang w:val="fr-FR"/>
        </w:rPr>
        <w:t>Activer</w:t>
      </w:r>
    </w:p>
    <w:p w:rsidR="00C721BC" w:rsidRPr="003724D7" w:rsidRDefault="00C721BC" w:rsidP="00C721BC">
      <w:pPr>
        <w:pStyle w:val="Heading2"/>
        <w:rPr>
          <w:lang w:val="fr-FR"/>
        </w:rPr>
      </w:pPr>
      <w:r w:rsidRPr="003724D7">
        <w:rPr>
          <w:noProof/>
          <w:lang w:val="en-CA" w:eastAsia="en-CA"/>
        </w:rPr>
        <w:drawing>
          <wp:anchor distT="0" distB="0" distL="114300" distR="114300" simplePos="0" relativeHeight="251662336" behindDoc="1" locked="0" layoutInCell="1" allowOverlap="1" wp14:anchorId="1DFD2A0A" wp14:editId="144294F5">
            <wp:simplePos x="0" y="0"/>
            <wp:positionH relativeFrom="margin">
              <wp:posOffset>-600075</wp:posOffset>
            </wp:positionH>
            <wp:positionV relativeFrom="paragraph">
              <wp:posOffset>351155</wp:posOffset>
            </wp:positionV>
            <wp:extent cx="7143750" cy="4295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7E5" w:rsidRPr="003724D7">
        <w:rPr>
          <w:lang w:val="fr-FR"/>
        </w:rPr>
        <w:t>Modèle conceptuel</w:t>
      </w:r>
    </w:p>
    <w:p w:rsidR="00C721BC" w:rsidRPr="003724D7" w:rsidRDefault="00C721BC" w:rsidP="00C721BC">
      <w:pPr>
        <w:rPr>
          <w:lang w:val="fr-FR"/>
        </w:rPr>
      </w:pPr>
    </w:p>
    <w:p w:rsidR="00EC4528" w:rsidRPr="003724D7" w:rsidRDefault="0067307B" w:rsidP="0067307B">
      <w:pPr>
        <w:pStyle w:val="Heading2"/>
        <w:rPr>
          <w:lang w:val="fr-FR"/>
        </w:rPr>
      </w:pPr>
      <w:r w:rsidRPr="003724D7">
        <w:rPr>
          <w:lang w:val="fr-FR"/>
        </w:rPr>
        <w:lastRenderedPageBreak/>
        <w:t>Propriétés supplémentaires</w:t>
      </w:r>
    </w:p>
    <w:p w:rsidR="0067307B" w:rsidRPr="003724D7" w:rsidRDefault="0067307B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Le cadran affiche le temps dans un format de 24h</w:t>
      </w:r>
    </w:p>
    <w:p w:rsidR="0067307B" w:rsidRPr="003724D7" w:rsidRDefault="0067307B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Le temps de l’</w:t>
      </w:r>
      <w:r w:rsidR="00641B02" w:rsidRPr="003724D7">
        <w:rPr>
          <w:lang w:val="fr-FR"/>
        </w:rPr>
        <w:t>alarme est</w:t>
      </w:r>
      <w:r w:rsidRPr="003724D7">
        <w:rPr>
          <w:lang w:val="fr-FR"/>
        </w:rPr>
        <w:t xml:space="preserve"> </w:t>
      </w:r>
      <w:r w:rsidR="00641B02" w:rsidRPr="003724D7">
        <w:rPr>
          <w:lang w:val="fr-FR"/>
        </w:rPr>
        <w:t>réglé à 00:</w:t>
      </w:r>
      <w:r w:rsidR="00AA790B" w:rsidRPr="003724D7">
        <w:rPr>
          <w:lang w:val="fr-FR"/>
        </w:rPr>
        <w:t>00</w:t>
      </w:r>
      <w:r w:rsidR="00641B02" w:rsidRPr="003724D7">
        <w:rPr>
          <w:lang w:val="fr-FR"/>
        </w:rPr>
        <w:t xml:space="preserve"> initialement</w:t>
      </w:r>
    </w:p>
    <w:p w:rsidR="00641B02" w:rsidRPr="003724D7" w:rsidRDefault="00641B02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Les heures sont changées par une unité à la fois</w:t>
      </w:r>
    </w:p>
    <w:p w:rsidR="001D698D" w:rsidRPr="003724D7" w:rsidRDefault="001D698D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La valeur maximale des heures de l’horloge et de l’alarme est 23</w:t>
      </w:r>
    </w:p>
    <w:p w:rsidR="001D698D" w:rsidRPr="003724D7" w:rsidRDefault="001D698D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La valeur maximale des minutes de l’horloge est de</w:t>
      </w:r>
      <w:r w:rsidR="009D1FD3" w:rsidRPr="003724D7">
        <w:rPr>
          <w:lang w:val="fr-FR"/>
        </w:rPr>
        <w:t xml:space="preserve"> 59. Celle de l’alarme est de 59</w:t>
      </w:r>
    </w:p>
    <w:p w:rsidR="001D698D" w:rsidRPr="003724D7" w:rsidRDefault="001D698D" w:rsidP="001D698D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La valeur minimale des heures de l’horloge et de l’alarme est 00</w:t>
      </w:r>
    </w:p>
    <w:p w:rsidR="001D698D" w:rsidRPr="003724D7" w:rsidRDefault="001D698D" w:rsidP="001D698D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La valeur minimale des minutes de l’horloge et de l’alarme est 00</w:t>
      </w:r>
    </w:p>
    <w:p w:rsidR="001D698D" w:rsidRPr="003724D7" w:rsidRDefault="001D698D" w:rsidP="001D698D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 xml:space="preserve">Les heures et minutes de l’horloge et de l’alarme sont remis à 00 lorsqu’elles dépassent </w:t>
      </w:r>
      <w:r w:rsidR="000C2CFC" w:rsidRPr="003724D7">
        <w:rPr>
          <w:lang w:val="fr-FR"/>
        </w:rPr>
        <w:t>leurs valeurs maximales autorisées</w:t>
      </w:r>
    </w:p>
    <w:p w:rsidR="00C721BC" w:rsidRPr="003724D7" w:rsidRDefault="00C721BC" w:rsidP="001D698D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Il y a un bouton H+1 qui permet à l’utilisateur d’incrémenter les heures de 1</w:t>
      </w:r>
    </w:p>
    <w:p w:rsidR="009D1FD3" w:rsidRPr="003724D7" w:rsidRDefault="009D1FD3" w:rsidP="001D698D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Il y a un bouton M+1 Qui permet à l’utilisateur d’incrémenter les minutes de 1</w:t>
      </w:r>
    </w:p>
    <w:p w:rsidR="00C721BC" w:rsidRPr="003724D7" w:rsidRDefault="00C721BC" w:rsidP="001D698D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Il y a u bouton M+10 qui permet à l’utilisateur d’incrémenter les minutes de 10</w:t>
      </w:r>
    </w:p>
    <w:p w:rsidR="00DB60F4" w:rsidRPr="003724D7" w:rsidRDefault="00DB60F4" w:rsidP="001D698D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Il n’y a pas de bouton qui permet de décrémenter les heures ou minutes.</w:t>
      </w:r>
    </w:p>
    <w:p w:rsidR="00641B02" w:rsidRPr="003724D7" w:rsidRDefault="00641B02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Le temps courant est affiché par défaut</w:t>
      </w:r>
    </w:p>
    <w:p w:rsidR="000A3F11" w:rsidRPr="003724D7" w:rsidRDefault="00641B02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 xml:space="preserve">Les boutons de volume </w:t>
      </w:r>
      <w:r w:rsidR="000A3F11" w:rsidRPr="003724D7">
        <w:rPr>
          <w:lang w:val="fr-FR"/>
        </w:rPr>
        <w:t>contrôlent</w:t>
      </w:r>
      <w:r w:rsidRPr="003724D7">
        <w:rPr>
          <w:lang w:val="fr-FR"/>
        </w:rPr>
        <w:t xml:space="preserve"> le volume de l’alarme</w:t>
      </w:r>
    </w:p>
    <w:p w:rsidR="000A3F11" w:rsidRPr="003724D7" w:rsidRDefault="000A3F11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Le réveille-matin</w:t>
      </w:r>
      <w:r w:rsidR="00E4069E" w:rsidRPr="003724D7">
        <w:rPr>
          <w:lang w:val="fr-FR"/>
        </w:rPr>
        <w:t xml:space="preserve"> dispose de 5</w:t>
      </w:r>
      <w:r w:rsidRPr="003724D7">
        <w:rPr>
          <w:lang w:val="fr-FR"/>
        </w:rPr>
        <w:t xml:space="preserve"> niveaux de volume (</w:t>
      </w:r>
      <w:r w:rsidR="00E4069E" w:rsidRPr="003724D7">
        <w:rPr>
          <w:lang w:val="fr-FR"/>
        </w:rPr>
        <w:t>1</w:t>
      </w:r>
      <w:r w:rsidRPr="003724D7">
        <w:rPr>
          <w:lang w:val="fr-FR"/>
        </w:rPr>
        <w:t xml:space="preserve"> à 5)</w:t>
      </w:r>
    </w:p>
    <w:p w:rsidR="000A3F11" w:rsidRPr="003724D7" w:rsidRDefault="000A3F11" w:rsidP="009A119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</w:t>
      </w:r>
      <w:r w:rsidR="008403C5" w:rsidRPr="003724D7">
        <w:rPr>
          <w:lang w:val="fr-FR"/>
        </w:rPr>
        <w:t>e niveau de volume</w:t>
      </w:r>
      <w:r w:rsidR="00E4069E" w:rsidRPr="003724D7">
        <w:rPr>
          <w:lang w:val="fr-FR"/>
        </w:rPr>
        <w:t xml:space="preserve"> 1</w:t>
      </w:r>
      <w:r w:rsidRPr="003724D7">
        <w:rPr>
          <w:lang w:val="fr-FR"/>
        </w:rPr>
        <w:t xml:space="preserve"> est le niveau le plus bas</w:t>
      </w:r>
    </w:p>
    <w:p w:rsidR="000A3F11" w:rsidRPr="003724D7" w:rsidRDefault="000A3F11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Le niveau de volume 5 est le niveau le plus haut</w:t>
      </w:r>
    </w:p>
    <w:p w:rsidR="00280162" w:rsidRPr="003724D7" w:rsidRDefault="000A3F11" w:rsidP="00280162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Le niveau de volume 3 est le niveau par défaut</w:t>
      </w:r>
    </w:p>
    <w:p w:rsidR="00641B02" w:rsidRPr="003724D7" w:rsidRDefault="000A3F11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Une seule sonnerie est disponible</w:t>
      </w:r>
    </w:p>
    <w:p w:rsidR="000A3F11" w:rsidRPr="003724D7" w:rsidRDefault="000A3F11" w:rsidP="000A3F11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Une seule station de radio est disponible</w:t>
      </w:r>
    </w:p>
    <w:p w:rsidR="000C2CFC" w:rsidRPr="003724D7" w:rsidRDefault="000C2CFC" w:rsidP="006C1E9B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 xml:space="preserve">Il y a deux boutons de réglage. Un bouton « set time » et un bouton « set </w:t>
      </w:r>
      <w:proofErr w:type="spellStart"/>
      <w:r w:rsidRPr="003724D7">
        <w:rPr>
          <w:lang w:val="fr-FR"/>
        </w:rPr>
        <w:t>alarm</w:t>
      </w:r>
      <w:proofErr w:type="spellEnd"/>
      <w:r w:rsidRPr="003724D7">
        <w:rPr>
          <w:lang w:val="fr-FR"/>
        </w:rPr>
        <w:t> »</w:t>
      </w:r>
    </w:p>
    <w:p w:rsidR="006C1E9B" w:rsidRPr="003724D7" w:rsidRDefault="006C1E9B" w:rsidP="006C1E9B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Pour régler l’horloge (temps cou</w:t>
      </w:r>
      <w:r w:rsidR="00DB60F4" w:rsidRPr="003724D7">
        <w:rPr>
          <w:lang w:val="fr-FR"/>
        </w:rPr>
        <w:t>rant) ou le temps de l’alarme, 2</w:t>
      </w:r>
      <w:r w:rsidRPr="003724D7">
        <w:rPr>
          <w:lang w:val="fr-FR"/>
        </w:rPr>
        <w:t xml:space="preserve"> pressions des boutons correspondant sont </w:t>
      </w:r>
      <w:r w:rsidR="00DB60F4" w:rsidRPr="003724D7">
        <w:rPr>
          <w:lang w:val="fr-FR"/>
        </w:rPr>
        <w:t>nécessaires (1 pour commencer les réglages</w:t>
      </w:r>
      <w:r w:rsidRPr="003724D7">
        <w:rPr>
          <w:lang w:val="fr-FR"/>
        </w:rPr>
        <w:t>, et 1 pour valider)</w:t>
      </w:r>
    </w:p>
    <w:p w:rsidR="000A3F11" w:rsidRPr="003724D7" w:rsidRDefault="006C1E9B" w:rsidP="006C1E9B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Lorsque l’utilisateur commen</w:t>
      </w:r>
      <w:r w:rsidR="00DB60F4" w:rsidRPr="003724D7">
        <w:rPr>
          <w:lang w:val="fr-FR"/>
        </w:rPr>
        <w:t>ce</w:t>
      </w:r>
      <w:r w:rsidRPr="003724D7">
        <w:rPr>
          <w:lang w:val="fr-FR"/>
        </w:rPr>
        <w:t xml:space="preserve"> à régler un temps (courant ou alarme), il doit finir ce réglage avant de pouvoir régler le deuxième</w:t>
      </w:r>
      <w:r w:rsidR="00B22CE7" w:rsidRPr="003724D7">
        <w:rPr>
          <w:lang w:val="fr-FR"/>
        </w:rPr>
        <w:t xml:space="preserve"> temps</w:t>
      </w:r>
      <w:r w:rsidR="00DB60F4" w:rsidRPr="003724D7">
        <w:rPr>
          <w:lang w:val="fr-FR"/>
        </w:rPr>
        <w:t>. Le deuxième bouton de réglage n’est donc pas actif durant ce temps</w:t>
      </w:r>
    </w:p>
    <w:p w:rsidR="00B22CE7" w:rsidRPr="003724D7" w:rsidRDefault="00B22CE7" w:rsidP="006C1E9B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 xml:space="preserve">Le bouton </w:t>
      </w:r>
      <w:proofErr w:type="spellStart"/>
      <w:r w:rsidRPr="003724D7">
        <w:rPr>
          <w:lang w:val="fr-FR"/>
        </w:rPr>
        <w:t>Snooze</w:t>
      </w:r>
      <w:proofErr w:type="spellEnd"/>
      <w:r w:rsidRPr="003724D7">
        <w:rPr>
          <w:lang w:val="fr-FR"/>
        </w:rPr>
        <w:t xml:space="preserve"> n’a d’effet que lorsque l’alarme est en train de sonner</w:t>
      </w:r>
    </w:p>
    <w:p w:rsidR="00B22CE7" w:rsidRPr="003724D7" w:rsidRDefault="00B22CE7" w:rsidP="006C1E9B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Le bouton arrêt n’a d’effet que lorsque l’alarme est en train de sonner</w:t>
      </w:r>
    </w:p>
    <w:p w:rsidR="003C4158" w:rsidRPr="003724D7" w:rsidRDefault="003C4158" w:rsidP="006C1E9B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Si l’alarme sonne pendant deux minutes consécutives et que l’utilisateur n’a appuyé aucun bouton, l’alarme s’arrête</w:t>
      </w:r>
    </w:p>
    <w:p w:rsidR="00C5145D" w:rsidRPr="003724D7" w:rsidRDefault="00B22CE7" w:rsidP="009D1FD3">
      <w:pPr>
        <w:pStyle w:val="ListParagraph"/>
        <w:numPr>
          <w:ilvl w:val="0"/>
          <w:numId w:val="13"/>
        </w:numPr>
        <w:rPr>
          <w:lang w:val="fr-FR"/>
        </w:rPr>
      </w:pPr>
      <w:r w:rsidRPr="003724D7">
        <w:rPr>
          <w:lang w:val="fr-FR"/>
        </w:rPr>
        <w:t>Toutes les réglages sont remis aux valeurs initiales lorsque le réveille-matin est déconnecté, ou à court de batteries</w:t>
      </w:r>
    </w:p>
    <w:p w:rsidR="000A3F11" w:rsidRPr="003724D7" w:rsidRDefault="00B22CE7" w:rsidP="00B22CE7">
      <w:pPr>
        <w:pStyle w:val="Heading2"/>
        <w:rPr>
          <w:lang w:val="fr-FR"/>
        </w:rPr>
      </w:pPr>
      <w:r w:rsidRPr="003724D7">
        <w:rPr>
          <w:lang w:val="fr-FR"/>
        </w:rPr>
        <w:lastRenderedPageBreak/>
        <w:t>Cas d’utilisations</w:t>
      </w:r>
    </w:p>
    <w:p w:rsidR="00CB18BD" w:rsidRPr="003724D7" w:rsidRDefault="00B22CE7" w:rsidP="00CB18BD">
      <w:pPr>
        <w:pStyle w:val="ListParagraph"/>
        <w:numPr>
          <w:ilvl w:val="0"/>
          <w:numId w:val="14"/>
        </w:numPr>
        <w:rPr>
          <w:lang w:val="fr-FR"/>
        </w:rPr>
      </w:pPr>
      <w:r w:rsidRPr="003724D7">
        <w:rPr>
          <w:b/>
          <w:lang w:val="fr-FR"/>
        </w:rPr>
        <w:t>Titre :</w:t>
      </w:r>
      <w:r w:rsidRPr="003724D7">
        <w:rPr>
          <w:lang w:val="fr-FR"/>
        </w:rPr>
        <w:t xml:space="preserve"> </w:t>
      </w:r>
      <w:r w:rsidR="00CB18BD" w:rsidRPr="003724D7">
        <w:rPr>
          <w:lang w:val="fr-FR"/>
        </w:rPr>
        <w:t>Démarrage du réveille-matin</w:t>
      </w:r>
    </w:p>
    <w:p w:rsidR="00CB18BD" w:rsidRPr="003724D7" w:rsidRDefault="00CB18BD" w:rsidP="00CB18BD">
      <w:pPr>
        <w:pStyle w:val="ListParagraph"/>
        <w:rPr>
          <w:lang w:val="fr-FR"/>
        </w:rPr>
      </w:pPr>
      <w:r w:rsidRPr="003724D7">
        <w:rPr>
          <w:b/>
          <w:lang w:val="fr-FR"/>
        </w:rPr>
        <w:t>Acteurs :</w:t>
      </w:r>
      <w:r w:rsidRPr="003724D7">
        <w:rPr>
          <w:lang w:val="fr-FR"/>
        </w:rPr>
        <w:t xml:space="preserve"> Utilisateur</w:t>
      </w:r>
    </w:p>
    <w:p w:rsidR="00CB18BD" w:rsidRPr="003724D7" w:rsidRDefault="00CB18BD" w:rsidP="00CB18BD">
      <w:pPr>
        <w:pStyle w:val="ListParagraph"/>
        <w:rPr>
          <w:lang w:val="fr-FR"/>
        </w:rPr>
      </w:pPr>
      <w:r w:rsidRPr="003724D7">
        <w:rPr>
          <w:b/>
          <w:lang w:val="fr-FR"/>
        </w:rPr>
        <w:t>Objectif :</w:t>
      </w:r>
      <w:r w:rsidR="00622934" w:rsidRPr="003724D7">
        <w:rPr>
          <w:lang w:val="fr-FR"/>
        </w:rPr>
        <w:t xml:space="preserve"> D</w:t>
      </w:r>
      <w:r w:rsidRPr="003724D7">
        <w:rPr>
          <w:lang w:val="fr-FR"/>
        </w:rPr>
        <w:t>émarrer le réveille-matin</w:t>
      </w:r>
    </w:p>
    <w:p w:rsidR="00CB18BD" w:rsidRPr="003724D7" w:rsidRDefault="00CB18BD" w:rsidP="00CB18BD">
      <w:pPr>
        <w:pStyle w:val="ListParagraph"/>
        <w:rPr>
          <w:lang w:val="fr-FR"/>
        </w:rPr>
      </w:pPr>
      <w:r w:rsidRPr="003724D7">
        <w:rPr>
          <w:b/>
          <w:lang w:val="fr-FR"/>
        </w:rPr>
        <w:t>Préconditions :</w:t>
      </w:r>
      <w:r w:rsidRPr="003724D7">
        <w:rPr>
          <w:lang w:val="fr-FR"/>
        </w:rPr>
        <w:t xml:space="preserve"> le réveille-matin est débranché/à court de batteries et éteint</w:t>
      </w:r>
    </w:p>
    <w:p w:rsidR="00622934" w:rsidRPr="003724D7" w:rsidRDefault="00622934" w:rsidP="00CB18BD">
      <w:pPr>
        <w:pStyle w:val="ListParagraph"/>
        <w:rPr>
          <w:lang w:val="fr-FR"/>
        </w:rPr>
      </w:pPr>
      <w:r w:rsidRPr="003724D7">
        <w:rPr>
          <w:b/>
          <w:lang w:val="fr-FR"/>
        </w:rPr>
        <w:t>Postconditions :</w:t>
      </w:r>
      <w:r w:rsidRPr="003724D7">
        <w:rPr>
          <w:lang w:val="fr-FR"/>
        </w:rPr>
        <w:t xml:space="preserve"> le réveille-matin est allumé, les réglages par défaut sont établis</w:t>
      </w:r>
    </w:p>
    <w:p w:rsidR="00CB18BD" w:rsidRPr="003724D7" w:rsidRDefault="00CB18BD" w:rsidP="00CB18BD">
      <w:pPr>
        <w:pStyle w:val="ListParagraph"/>
        <w:rPr>
          <w:lang w:val="fr-FR"/>
        </w:rPr>
      </w:pPr>
      <w:r w:rsidRPr="003724D7">
        <w:rPr>
          <w:b/>
          <w:lang w:val="fr-FR"/>
        </w:rPr>
        <w:t>Etapes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3"/>
        <w:gridCol w:w="4287"/>
      </w:tblGrid>
      <w:tr w:rsidR="00A75CA5" w:rsidRPr="003724D7" w:rsidTr="00A75CA5">
        <w:tc>
          <w:tcPr>
            <w:tcW w:w="4343" w:type="dxa"/>
          </w:tcPr>
          <w:p w:rsidR="00CB18BD" w:rsidRPr="003724D7" w:rsidRDefault="00CB18BD" w:rsidP="00CB18BD">
            <w:pPr>
              <w:pStyle w:val="ListParagraph"/>
              <w:numPr>
                <w:ilvl w:val="0"/>
                <w:numId w:val="15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L’utilisateur branche le réveil ou insère des batteries fonctionnelles dans le réveil</w:t>
            </w:r>
          </w:p>
        </w:tc>
        <w:tc>
          <w:tcPr>
            <w:tcW w:w="4287" w:type="dxa"/>
          </w:tcPr>
          <w:p w:rsidR="00CB18BD" w:rsidRPr="003724D7" w:rsidRDefault="00CB18BD" w:rsidP="00CB18BD">
            <w:pPr>
              <w:pStyle w:val="ListParagraph"/>
              <w:numPr>
                <w:ilvl w:val="0"/>
                <w:numId w:val="15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réveille-matin démarre</w:t>
            </w:r>
          </w:p>
        </w:tc>
      </w:tr>
      <w:tr w:rsidR="00A75CA5" w:rsidRPr="003724D7" w:rsidTr="00A75CA5">
        <w:tc>
          <w:tcPr>
            <w:tcW w:w="4343" w:type="dxa"/>
          </w:tcPr>
          <w:p w:rsidR="00CB18BD" w:rsidRPr="003724D7" w:rsidRDefault="00CB18BD" w:rsidP="00CB18BD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287" w:type="dxa"/>
          </w:tcPr>
          <w:p w:rsidR="00CB18BD" w:rsidRPr="003724D7" w:rsidRDefault="00CB18BD" w:rsidP="00CB18BD">
            <w:pPr>
              <w:pStyle w:val="ListParagraph"/>
              <w:numPr>
                <w:ilvl w:val="0"/>
                <w:numId w:val="15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</w:t>
            </w:r>
            <w:r w:rsidR="00A75CA5" w:rsidRPr="003724D7">
              <w:rPr>
                <w:lang w:val="fr-FR"/>
              </w:rPr>
              <w:t xml:space="preserve"> temps courant est initialisé à 00:00</w:t>
            </w:r>
          </w:p>
        </w:tc>
      </w:tr>
      <w:tr w:rsidR="00A75CA5" w:rsidRPr="003724D7" w:rsidTr="00A75CA5">
        <w:tc>
          <w:tcPr>
            <w:tcW w:w="4343" w:type="dxa"/>
          </w:tcPr>
          <w:p w:rsidR="00CB18BD" w:rsidRPr="003724D7" w:rsidRDefault="00CB18BD" w:rsidP="00CB18BD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287" w:type="dxa"/>
          </w:tcPr>
          <w:p w:rsidR="00CB18BD" w:rsidRPr="003724D7" w:rsidRDefault="00A75CA5" w:rsidP="00CB18BD">
            <w:pPr>
              <w:pStyle w:val="ListParagraph"/>
              <w:numPr>
                <w:ilvl w:val="0"/>
                <w:numId w:val="15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L’alarme est initialisée à 00:00</w:t>
            </w:r>
          </w:p>
        </w:tc>
      </w:tr>
      <w:tr w:rsidR="00A75CA5" w:rsidRPr="003724D7" w:rsidTr="00A75CA5">
        <w:tc>
          <w:tcPr>
            <w:tcW w:w="4343" w:type="dxa"/>
          </w:tcPr>
          <w:p w:rsidR="00A75CA5" w:rsidRPr="003724D7" w:rsidRDefault="00A75CA5" w:rsidP="00CB18BD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287" w:type="dxa"/>
          </w:tcPr>
          <w:p w:rsidR="00A75CA5" w:rsidRPr="003724D7" w:rsidRDefault="00A75CA5" w:rsidP="00CB18BD">
            <w:pPr>
              <w:pStyle w:val="ListParagraph"/>
              <w:numPr>
                <w:ilvl w:val="0"/>
                <w:numId w:val="15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volume est initialisé au niveau 3</w:t>
            </w:r>
          </w:p>
        </w:tc>
      </w:tr>
      <w:tr w:rsidR="00A75CA5" w:rsidRPr="003724D7" w:rsidTr="00A75CA5">
        <w:tc>
          <w:tcPr>
            <w:tcW w:w="4343" w:type="dxa"/>
          </w:tcPr>
          <w:p w:rsidR="00A75CA5" w:rsidRPr="003724D7" w:rsidRDefault="00A75CA5" w:rsidP="00CB18BD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287" w:type="dxa"/>
          </w:tcPr>
          <w:p w:rsidR="00A75CA5" w:rsidRPr="003724D7" w:rsidRDefault="00A75CA5" w:rsidP="00CB18BD">
            <w:pPr>
              <w:pStyle w:val="ListParagraph"/>
              <w:numPr>
                <w:ilvl w:val="0"/>
                <w:numId w:val="15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temps courant est affiché par le cadran</w:t>
            </w:r>
          </w:p>
        </w:tc>
      </w:tr>
    </w:tbl>
    <w:p w:rsidR="00CB18BD" w:rsidRPr="003724D7" w:rsidRDefault="00CB18BD" w:rsidP="00622934">
      <w:pPr>
        <w:pStyle w:val="ListParagraph"/>
        <w:rPr>
          <w:lang w:val="fr-FR"/>
        </w:rPr>
      </w:pPr>
    </w:p>
    <w:p w:rsidR="00E06827" w:rsidRPr="003724D7" w:rsidRDefault="00622934" w:rsidP="00E06827">
      <w:pPr>
        <w:pStyle w:val="ListParagraph"/>
        <w:numPr>
          <w:ilvl w:val="0"/>
          <w:numId w:val="14"/>
        </w:numPr>
        <w:rPr>
          <w:lang w:val="fr-FR"/>
        </w:rPr>
      </w:pPr>
      <w:r w:rsidRPr="003724D7">
        <w:rPr>
          <w:b/>
          <w:lang w:val="fr-FR"/>
        </w:rPr>
        <w:t>Titre :</w:t>
      </w:r>
      <w:r w:rsidRPr="003724D7">
        <w:rPr>
          <w:lang w:val="fr-FR"/>
        </w:rPr>
        <w:t xml:space="preserve"> </w:t>
      </w:r>
      <w:r w:rsidR="00E06827" w:rsidRPr="003724D7">
        <w:rPr>
          <w:lang w:val="fr-FR"/>
        </w:rPr>
        <w:t>Régler les minutes du temps de l’alarme</w:t>
      </w:r>
    </w:p>
    <w:p w:rsidR="00E06827" w:rsidRPr="003724D7" w:rsidRDefault="00E06827" w:rsidP="00E06827">
      <w:pPr>
        <w:pStyle w:val="ListParagraph"/>
        <w:rPr>
          <w:lang w:val="fr-FR"/>
        </w:rPr>
      </w:pPr>
      <w:r w:rsidRPr="003724D7">
        <w:rPr>
          <w:b/>
          <w:lang w:val="fr-FR"/>
        </w:rPr>
        <w:t xml:space="preserve">Acteurs : </w:t>
      </w:r>
      <w:r w:rsidRPr="003724D7">
        <w:rPr>
          <w:lang w:val="fr-FR"/>
        </w:rPr>
        <w:t>Utilisateur</w:t>
      </w:r>
    </w:p>
    <w:p w:rsidR="00E06827" w:rsidRPr="003724D7" w:rsidRDefault="00E06827" w:rsidP="00E06827">
      <w:pPr>
        <w:pStyle w:val="ListParagraph"/>
        <w:rPr>
          <w:lang w:val="fr-FR"/>
        </w:rPr>
      </w:pPr>
      <w:r w:rsidRPr="003724D7">
        <w:rPr>
          <w:b/>
          <w:lang w:val="fr-FR"/>
        </w:rPr>
        <w:t>Objectif :</w:t>
      </w:r>
      <w:r w:rsidRPr="003724D7">
        <w:rPr>
          <w:lang w:val="fr-FR"/>
        </w:rPr>
        <w:t xml:space="preserve"> Régler les minutes de l’alarme à une valeur précise</w:t>
      </w:r>
    </w:p>
    <w:p w:rsidR="00E06827" w:rsidRPr="003724D7" w:rsidRDefault="00E06827" w:rsidP="00E06827">
      <w:pPr>
        <w:pStyle w:val="ListParagraph"/>
        <w:rPr>
          <w:lang w:val="fr-FR"/>
        </w:rPr>
      </w:pPr>
      <w:r w:rsidRPr="003724D7">
        <w:rPr>
          <w:b/>
          <w:lang w:val="fr-FR"/>
        </w:rPr>
        <w:t>Préconditions :</w:t>
      </w:r>
      <w:r w:rsidRPr="003724D7">
        <w:rPr>
          <w:lang w:val="fr-FR"/>
        </w:rPr>
        <w:t xml:space="preserve"> Le réveille-matin est allumé</w:t>
      </w:r>
    </w:p>
    <w:p w:rsidR="00E06827" w:rsidRPr="003724D7" w:rsidRDefault="00E06827" w:rsidP="00E06827">
      <w:pPr>
        <w:pStyle w:val="ListParagraph"/>
        <w:rPr>
          <w:lang w:val="fr-FR"/>
        </w:rPr>
      </w:pPr>
      <w:r w:rsidRPr="003724D7">
        <w:rPr>
          <w:b/>
          <w:lang w:val="fr-FR"/>
        </w:rPr>
        <w:t>Postconditions :</w:t>
      </w:r>
      <w:r w:rsidRPr="003724D7">
        <w:rPr>
          <w:lang w:val="fr-FR"/>
        </w:rPr>
        <w:t xml:space="preserve"> Les minutes du temps d’alarme ont la valeur voulue</w:t>
      </w:r>
    </w:p>
    <w:p w:rsidR="00771865" w:rsidRPr="003724D7" w:rsidRDefault="00E06827" w:rsidP="00DB60F4">
      <w:pPr>
        <w:pStyle w:val="ListParagraph"/>
        <w:rPr>
          <w:b/>
          <w:lang w:val="fr-FR"/>
        </w:rPr>
      </w:pPr>
      <w:r w:rsidRPr="003724D7">
        <w:rPr>
          <w:b/>
          <w:lang w:val="fr-FR"/>
        </w:rPr>
        <w:t>Etapes :</w:t>
      </w:r>
    </w:p>
    <w:p w:rsidR="00771865" w:rsidRPr="003724D7" w:rsidRDefault="00771865" w:rsidP="00E06827">
      <w:pPr>
        <w:pStyle w:val="ListParagraph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771865" w:rsidRPr="003724D7" w:rsidTr="00DB60F4">
        <w:tc>
          <w:tcPr>
            <w:tcW w:w="4310" w:type="dxa"/>
          </w:tcPr>
          <w:p w:rsidR="00771865" w:rsidRPr="003724D7" w:rsidRDefault="00771865" w:rsidP="00771865">
            <w:pPr>
              <w:pStyle w:val="ListParagraph"/>
              <w:numPr>
                <w:ilvl w:val="0"/>
                <w:numId w:val="16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L’utilisateur presse le bouton « set </w:t>
            </w:r>
            <w:proofErr w:type="spellStart"/>
            <w:r w:rsidRPr="003724D7">
              <w:rPr>
                <w:lang w:val="fr-FR"/>
              </w:rPr>
              <w:t>alarm</w:t>
            </w:r>
            <w:proofErr w:type="spellEnd"/>
            <w:r w:rsidRPr="003724D7">
              <w:rPr>
                <w:lang w:val="fr-FR"/>
              </w:rPr>
              <w:t> »</w:t>
            </w:r>
          </w:p>
        </w:tc>
        <w:tc>
          <w:tcPr>
            <w:tcW w:w="4320" w:type="dxa"/>
          </w:tcPr>
          <w:p w:rsidR="00771865" w:rsidRPr="003724D7" w:rsidRDefault="00771865" w:rsidP="00DB60F4">
            <w:pPr>
              <w:pStyle w:val="ListParagraph"/>
              <w:numPr>
                <w:ilvl w:val="0"/>
                <w:numId w:val="16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réveille-matin affiche le temps de l’alar</w:t>
            </w:r>
            <w:r w:rsidR="00DB60F4" w:rsidRPr="003724D7">
              <w:rPr>
                <w:lang w:val="fr-FR"/>
              </w:rPr>
              <w:t>me et permet la modification du temps de l’alarme</w:t>
            </w:r>
          </w:p>
        </w:tc>
      </w:tr>
      <w:tr w:rsidR="00771865" w:rsidRPr="003724D7" w:rsidTr="00DB60F4">
        <w:tc>
          <w:tcPr>
            <w:tcW w:w="4310" w:type="dxa"/>
          </w:tcPr>
          <w:p w:rsidR="00771865" w:rsidRPr="003724D7" w:rsidRDefault="00771865" w:rsidP="00771865">
            <w:pPr>
              <w:pStyle w:val="ListParagraph"/>
              <w:numPr>
                <w:ilvl w:val="0"/>
                <w:numId w:val="16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L’utilisat</w:t>
            </w:r>
            <w:r w:rsidR="00DB60F4" w:rsidRPr="003724D7">
              <w:rPr>
                <w:lang w:val="fr-FR"/>
              </w:rPr>
              <w:t>eur presse le bouton « m+10</w:t>
            </w:r>
            <w:r w:rsidRPr="003724D7">
              <w:rPr>
                <w:lang w:val="fr-FR"/>
              </w:rPr>
              <w:t> »</w:t>
            </w:r>
          </w:p>
        </w:tc>
        <w:tc>
          <w:tcPr>
            <w:tcW w:w="4320" w:type="dxa"/>
          </w:tcPr>
          <w:p w:rsidR="00771865" w:rsidRPr="003724D7" w:rsidRDefault="00DB60F4" w:rsidP="00DB60F4">
            <w:pPr>
              <w:pStyle w:val="ListParagraph"/>
              <w:numPr>
                <w:ilvl w:val="0"/>
                <w:numId w:val="16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réveille-matin incrémente de 10 la valeur des minutes du temps de l’alarme</w:t>
            </w:r>
          </w:p>
        </w:tc>
      </w:tr>
      <w:tr w:rsidR="00771865" w:rsidRPr="003724D7" w:rsidTr="00DB60F4">
        <w:tc>
          <w:tcPr>
            <w:tcW w:w="4310" w:type="dxa"/>
          </w:tcPr>
          <w:p w:rsidR="00771865" w:rsidRPr="003724D7" w:rsidRDefault="00AC7DF9" w:rsidP="00AC7DF9">
            <w:pPr>
              <w:pStyle w:val="ListParagraph"/>
              <w:numPr>
                <w:ilvl w:val="0"/>
                <w:numId w:val="16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L’utilisateur presse le bouton « set </w:t>
            </w:r>
            <w:proofErr w:type="spellStart"/>
            <w:r w:rsidRPr="003724D7">
              <w:rPr>
                <w:lang w:val="fr-FR"/>
              </w:rPr>
              <w:t>alarm</w:t>
            </w:r>
            <w:proofErr w:type="spellEnd"/>
            <w:r w:rsidRPr="003724D7">
              <w:rPr>
                <w:lang w:val="fr-FR"/>
              </w:rPr>
              <w:t> »</w:t>
            </w:r>
          </w:p>
        </w:tc>
        <w:tc>
          <w:tcPr>
            <w:tcW w:w="4320" w:type="dxa"/>
          </w:tcPr>
          <w:p w:rsidR="00771865" w:rsidRPr="003724D7" w:rsidRDefault="00AC7DF9" w:rsidP="00AC7DF9">
            <w:pPr>
              <w:pStyle w:val="ListParagraph"/>
              <w:numPr>
                <w:ilvl w:val="0"/>
                <w:numId w:val="16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Le réveille-matin </w:t>
            </w:r>
            <w:r w:rsidR="00CF23C4" w:rsidRPr="003724D7">
              <w:rPr>
                <w:lang w:val="fr-FR"/>
              </w:rPr>
              <w:t>enregistre la valeur de l’heure et des minutes</w:t>
            </w:r>
            <w:r w:rsidRPr="003724D7">
              <w:rPr>
                <w:lang w:val="fr-FR"/>
              </w:rPr>
              <w:t xml:space="preserve"> et affiche le temps courant</w:t>
            </w:r>
          </w:p>
        </w:tc>
      </w:tr>
    </w:tbl>
    <w:p w:rsidR="00E06827" w:rsidRPr="003724D7" w:rsidRDefault="00E06827" w:rsidP="00E06827">
      <w:pPr>
        <w:pStyle w:val="ListParagraph"/>
        <w:rPr>
          <w:lang w:val="fr-FR"/>
        </w:rPr>
      </w:pPr>
    </w:p>
    <w:p w:rsidR="00AC7DF9" w:rsidRPr="003724D7" w:rsidRDefault="00AC7DF9" w:rsidP="00AC7DF9">
      <w:pPr>
        <w:pStyle w:val="ListParagraph"/>
        <w:numPr>
          <w:ilvl w:val="0"/>
          <w:numId w:val="14"/>
        </w:numPr>
        <w:rPr>
          <w:lang w:val="fr-FR"/>
        </w:rPr>
      </w:pPr>
      <w:r w:rsidRPr="003724D7">
        <w:rPr>
          <w:b/>
          <w:lang w:val="fr-FR"/>
        </w:rPr>
        <w:t>Titre :</w:t>
      </w:r>
      <w:r w:rsidRPr="003724D7">
        <w:rPr>
          <w:lang w:val="fr-FR"/>
        </w:rPr>
        <w:t xml:space="preserve"> Régler l’heure du temps de l’alarme</w:t>
      </w:r>
    </w:p>
    <w:p w:rsidR="00AC7DF9" w:rsidRPr="003724D7" w:rsidRDefault="00AC7DF9" w:rsidP="00AC7DF9">
      <w:pPr>
        <w:pStyle w:val="ListParagraph"/>
        <w:rPr>
          <w:lang w:val="fr-FR"/>
        </w:rPr>
      </w:pPr>
      <w:r w:rsidRPr="003724D7">
        <w:rPr>
          <w:b/>
          <w:lang w:val="fr-FR"/>
        </w:rPr>
        <w:t xml:space="preserve">Acteurs : </w:t>
      </w:r>
      <w:r w:rsidRPr="003724D7">
        <w:rPr>
          <w:lang w:val="fr-FR"/>
        </w:rPr>
        <w:t>Utilisateur</w:t>
      </w:r>
    </w:p>
    <w:p w:rsidR="00AC7DF9" w:rsidRPr="003724D7" w:rsidRDefault="00AC7DF9" w:rsidP="00AC7DF9">
      <w:pPr>
        <w:pStyle w:val="ListParagraph"/>
        <w:rPr>
          <w:lang w:val="fr-FR"/>
        </w:rPr>
      </w:pPr>
      <w:r w:rsidRPr="003724D7">
        <w:rPr>
          <w:b/>
          <w:lang w:val="fr-FR"/>
        </w:rPr>
        <w:t>Objectif :</w:t>
      </w:r>
      <w:r w:rsidRPr="003724D7">
        <w:rPr>
          <w:lang w:val="fr-FR"/>
        </w:rPr>
        <w:t xml:space="preserve"> Régler l’heure de l’alarme à une valeur précise</w:t>
      </w:r>
    </w:p>
    <w:p w:rsidR="00893688" w:rsidRPr="003724D7" w:rsidRDefault="00893688" w:rsidP="00893688">
      <w:pPr>
        <w:pStyle w:val="ListParagraph"/>
        <w:rPr>
          <w:lang w:val="fr-FR"/>
        </w:rPr>
      </w:pPr>
      <w:r w:rsidRPr="003724D7">
        <w:rPr>
          <w:b/>
          <w:lang w:val="fr-FR"/>
        </w:rPr>
        <w:t>Préconditions :</w:t>
      </w:r>
      <w:r w:rsidRPr="003724D7">
        <w:rPr>
          <w:lang w:val="fr-FR"/>
        </w:rPr>
        <w:t xml:space="preserve"> Le réveille-matin est allumé, le temps courant n’est pas en cours de réglage</w:t>
      </w:r>
    </w:p>
    <w:p w:rsidR="00C5145D" w:rsidRPr="003724D7" w:rsidRDefault="00AC7DF9" w:rsidP="00AC7DF9">
      <w:pPr>
        <w:pStyle w:val="ListParagraph"/>
        <w:rPr>
          <w:lang w:val="fr-FR"/>
        </w:rPr>
      </w:pPr>
      <w:r w:rsidRPr="003724D7">
        <w:rPr>
          <w:b/>
          <w:lang w:val="fr-FR"/>
        </w:rPr>
        <w:t>Postconditions :</w:t>
      </w:r>
      <w:r w:rsidRPr="003724D7">
        <w:rPr>
          <w:lang w:val="fr-FR"/>
        </w:rPr>
        <w:t xml:space="preserve"> L’heure du temps d’alarme ont la valeur voulue</w:t>
      </w:r>
    </w:p>
    <w:p w:rsidR="00C5145D" w:rsidRPr="003724D7" w:rsidRDefault="00C5145D" w:rsidP="00AC7DF9">
      <w:pPr>
        <w:pStyle w:val="ListParagraph"/>
        <w:rPr>
          <w:lang w:val="fr-FR"/>
        </w:rPr>
      </w:pPr>
    </w:p>
    <w:p w:rsidR="00AC7DF9" w:rsidRPr="003724D7" w:rsidRDefault="00AC7DF9" w:rsidP="00AC7DF9">
      <w:pPr>
        <w:pStyle w:val="ListParagraph"/>
        <w:rPr>
          <w:lang w:val="fr-FR"/>
        </w:rPr>
      </w:pPr>
      <w:r w:rsidRPr="003724D7">
        <w:rPr>
          <w:b/>
          <w:lang w:val="fr-FR"/>
        </w:rPr>
        <w:lastRenderedPageBreak/>
        <w:t xml:space="preserve">Etapes 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AC7DF9" w:rsidRPr="003724D7" w:rsidTr="00DB60F4">
        <w:tc>
          <w:tcPr>
            <w:tcW w:w="4310" w:type="dxa"/>
          </w:tcPr>
          <w:p w:rsidR="00AC7DF9" w:rsidRPr="003724D7" w:rsidRDefault="00AC7DF9" w:rsidP="00AC7DF9">
            <w:pPr>
              <w:pStyle w:val="ListParagraph"/>
              <w:numPr>
                <w:ilvl w:val="0"/>
                <w:numId w:val="18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L’utilisateur presse le bouton « set </w:t>
            </w:r>
            <w:proofErr w:type="spellStart"/>
            <w:r w:rsidRPr="003724D7">
              <w:rPr>
                <w:lang w:val="fr-FR"/>
              </w:rPr>
              <w:t>alarm</w:t>
            </w:r>
            <w:proofErr w:type="spellEnd"/>
            <w:r w:rsidRPr="003724D7">
              <w:rPr>
                <w:lang w:val="fr-FR"/>
              </w:rPr>
              <w:t> »</w:t>
            </w:r>
          </w:p>
        </w:tc>
        <w:tc>
          <w:tcPr>
            <w:tcW w:w="4320" w:type="dxa"/>
          </w:tcPr>
          <w:p w:rsidR="00AC7DF9" w:rsidRPr="003724D7" w:rsidRDefault="00AC7DF9" w:rsidP="00DB60F4">
            <w:pPr>
              <w:pStyle w:val="ListParagraph"/>
              <w:numPr>
                <w:ilvl w:val="0"/>
                <w:numId w:val="18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réveille-matin affiche le temps de l’alarme et permet la modification d</w:t>
            </w:r>
            <w:r w:rsidR="00DB60F4" w:rsidRPr="003724D7">
              <w:rPr>
                <w:lang w:val="fr-FR"/>
              </w:rPr>
              <w:t>u temps de l’alarme</w:t>
            </w:r>
          </w:p>
        </w:tc>
      </w:tr>
      <w:tr w:rsidR="00AC7DF9" w:rsidRPr="003724D7" w:rsidTr="00DB60F4">
        <w:tc>
          <w:tcPr>
            <w:tcW w:w="4310" w:type="dxa"/>
          </w:tcPr>
          <w:p w:rsidR="00AC7DF9" w:rsidRPr="003724D7" w:rsidRDefault="00AC7DF9" w:rsidP="00AC7DF9">
            <w:pPr>
              <w:pStyle w:val="ListParagraph"/>
              <w:numPr>
                <w:ilvl w:val="0"/>
                <w:numId w:val="18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L’utilisateur presse</w:t>
            </w:r>
            <w:r w:rsidR="00DB60F4" w:rsidRPr="003724D7">
              <w:rPr>
                <w:lang w:val="fr-FR"/>
              </w:rPr>
              <w:t xml:space="preserve"> le bouton « h+1 »</w:t>
            </w:r>
          </w:p>
          <w:p w:rsidR="00AC7DF9" w:rsidRPr="003724D7" w:rsidRDefault="00AC7DF9" w:rsidP="00AC7DF9">
            <w:pPr>
              <w:rPr>
                <w:lang w:val="fr-FR"/>
              </w:rPr>
            </w:pPr>
          </w:p>
        </w:tc>
        <w:tc>
          <w:tcPr>
            <w:tcW w:w="4320" w:type="dxa"/>
          </w:tcPr>
          <w:p w:rsidR="00AC7DF9" w:rsidRPr="003724D7" w:rsidRDefault="00AC7DF9" w:rsidP="00DB60F4">
            <w:pPr>
              <w:pStyle w:val="ListParagraph"/>
              <w:numPr>
                <w:ilvl w:val="0"/>
                <w:numId w:val="18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</w:t>
            </w:r>
            <w:r w:rsidR="00DB60F4" w:rsidRPr="003724D7">
              <w:rPr>
                <w:lang w:val="fr-FR"/>
              </w:rPr>
              <w:t xml:space="preserve"> réveille-matin incrémente ou in</w:t>
            </w:r>
            <w:r w:rsidRPr="003724D7">
              <w:rPr>
                <w:lang w:val="fr-FR"/>
              </w:rPr>
              <w:t>crémente</w:t>
            </w:r>
            <w:r w:rsidR="00CF23C4" w:rsidRPr="003724D7">
              <w:rPr>
                <w:lang w:val="fr-FR"/>
              </w:rPr>
              <w:t xml:space="preserve"> (de 1)</w:t>
            </w:r>
            <w:r w:rsidRPr="003724D7">
              <w:rPr>
                <w:lang w:val="fr-FR"/>
              </w:rPr>
              <w:t xml:space="preserve"> la valeur de l’h</w:t>
            </w:r>
            <w:r w:rsidR="00DB60F4" w:rsidRPr="003724D7">
              <w:rPr>
                <w:lang w:val="fr-FR"/>
              </w:rPr>
              <w:t>eure du temps de l’alarme</w:t>
            </w:r>
          </w:p>
        </w:tc>
      </w:tr>
      <w:tr w:rsidR="00AC7DF9" w:rsidRPr="003724D7" w:rsidTr="00DB60F4">
        <w:tc>
          <w:tcPr>
            <w:tcW w:w="4310" w:type="dxa"/>
          </w:tcPr>
          <w:p w:rsidR="00AC7DF9" w:rsidRPr="003724D7" w:rsidRDefault="00AC7DF9" w:rsidP="00AC7DF9">
            <w:pPr>
              <w:pStyle w:val="ListParagraph"/>
              <w:numPr>
                <w:ilvl w:val="0"/>
                <w:numId w:val="18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L’utilisateur presse le bouton « set </w:t>
            </w:r>
            <w:proofErr w:type="spellStart"/>
            <w:r w:rsidRPr="003724D7">
              <w:rPr>
                <w:lang w:val="fr-FR"/>
              </w:rPr>
              <w:t>alarm</w:t>
            </w:r>
            <w:proofErr w:type="spellEnd"/>
            <w:r w:rsidRPr="003724D7">
              <w:rPr>
                <w:lang w:val="fr-FR"/>
              </w:rPr>
              <w:t> »</w:t>
            </w:r>
          </w:p>
        </w:tc>
        <w:tc>
          <w:tcPr>
            <w:tcW w:w="4320" w:type="dxa"/>
          </w:tcPr>
          <w:p w:rsidR="00AC7DF9" w:rsidRPr="003724D7" w:rsidRDefault="00AC7DF9" w:rsidP="00AC7DF9">
            <w:pPr>
              <w:pStyle w:val="ListParagraph"/>
              <w:numPr>
                <w:ilvl w:val="0"/>
                <w:numId w:val="18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Le réveille-matin </w:t>
            </w:r>
            <w:r w:rsidR="00CF23C4" w:rsidRPr="003724D7">
              <w:rPr>
                <w:lang w:val="fr-FR"/>
              </w:rPr>
              <w:t>enregistre la valeur de l’heure et des minutes</w:t>
            </w:r>
            <w:r w:rsidRPr="003724D7">
              <w:rPr>
                <w:lang w:val="fr-FR"/>
              </w:rPr>
              <w:t xml:space="preserve"> et affiche le temps courant</w:t>
            </w:r>
          </w:p>
        </w:tc>
      </w:tr>
    </w:tbl>
    <w:p w:rsidR="00AC7DF9" w:rsidRPr="003724D7" w:rsidRDefault="00AC7DF9" w:rsidP="00AC7DF9">
      <w:pPr>
        <w:pStyle w:val="ListParagraph"/>
        <w:rPr>
          <w:lang w:val="fr-FR"/>
        </w:rPr>
      </w:pPr>
    </w:p>
    <w:p w:rsidR="00893688" w:rsidRPr="003724D7" w:rsidRDefault="00BD4EE3" w:rsidP="00893688">
      <w:pPr>
        <w:pStyle w:val="ListParagraph"/>
        <w:numPr>
          <w:ilvl w:val="0"/>
          <w:numId w:val="14"/>
        </w:numPr>
        <w:rPr>
          <w:b/>
          <w:lang w:val="fr-FR"/>
        </w:rPr>
      </w:pPr>
      <w:r w:rsidRPr="003724D7">
        <w:rPr>
          <w:b/>
          <w:lang w:val="fr-FR"/>
        </w:rPr>
        <w:t>Titre :</w:t>
      </w:r>
      <w:r w:rsidRPr="003724D7">
        <w:rPr>
          <w:lang w:val="fr-FR"/>
        </w:rPr>
        <w:t xml:space="preserve"> Augmenter le volume du réveille-matin</w:t>
      </w:r>
    </w:p>
    <w:p w:rsidR="00BD4EE3" w:rsidRPr="003724D7" w:rsidRDefault="00BD4EE3" w:rsidP="00BD4EE3">
      <w:pPr>
        <w:pStyle w:val="ListParagraph"/>
        <w:rPr>
          <w:lang w:val="fr-FR"/>
        </w:rPr>
      </w:pPr>
      <w:r w:rsidRPr="003724D7">
        <w:rPr>
          <w:b/>
          <w:lang w:val="fr-FR"/>
        </w:rPr>
        <w:t>Acteurs :</w:t>
      </w:r>
      <w:r w:rsidRPr="003724D7">
        <w:rPr>
          <w:lang w:val="fr-FR"/>
        </w:rPr>
        <w:t xml:space="preserve"> Utilisateur</w:t>
      </w:r>
    </w:p>
    <w:p w:rsidR="00BD4EE3" w:rsidRPr="003724D7" w:rsidRDefault="00BD4EE3" w:rsidP="00BD4EE3">
      <w:pPr>
        <w:pStyle w:val="ListParagraph"/>
        <w:rPr>
          <w:lang w:val="fr-FR"/>
        </w:rPr>
      </w:pPr>
      <w:r w:rsidRPr="003724D7">
        <w:rPr>
          <w:b/>
          <w:lang w:val="fr-FR"/>
        </w:rPr>
        <w:t>Objectif :</w:t>
      </w:r>
      <w:r w:rsidRPr="003724D7">
        <w:rPr>
          <w:lang w:val="fr-FR"/>
        </w:rPr>
        <w:t xml:space="preserve"> Augmenter le volume de l’alarme</w:t>
      </w:r>
    </w:p>
    <w:p w:rsidR="00BD4EE3" w:rsidRPr="003724D7" w:rsidRDefault="00BD4EE3" w:rsidP="00BD4EE3">
      <w:pPr>
        <w:pStyle w:val="ListParagraph"/>
        <w:rPr>
          <w:lang w:val="fr-FR"/>
        </w:rPr>
      </w:pPr>
      <w:r w:rsidRPr="003724D7">
        <w:rPr>
          <w:b/>
          <w:lang w:val="fr-FR"/>
        </w:rPr>
        <w:t>Préconditions :</w:t>
      </w:r>
      <w:r w:rsidRPr="003724D7">
        <w:rPr>
          <w:lang w:val="fr-FR"/>
        </w:rPr>
        <w:t xml:space="preserve"> Le réveille-matin est allumé, aucune option de réglage n’est en cours de réglage, le volume n’est pas à son maximum.</w:t>
      </w:r>
    </w:p>
    <w:p w:rsidR="00BD4EE3" w:rsidRPr="003724D7" w:rsidRDefault="00BD4EE3" w:rsidP="00BD4EE3">
      <w:pPr>
        <w:pStyle w:val="ListParagraph"/>
        <w:rPr>
          <w:lang w:val="fr-FR"/>
        </w:rPr>
      </w:pPr>
      <w:r w:rsidRPr="003724D7">
        <w:rPr>
          <w:b/>
          <w:lang w:val="fr-FR"/>
        </w:rPr>
        <w:t>Postconditions :</w:t>
      </w:r>
      <w:r w:rsidRPr="003724D7">
        <w:rPr>
          <w:lang w:val="fr-FR"/>
        </w:rPr>
        <w:t xml:space="preserve"> le volume est augmenté</w:t>
      </w:r>
    </w:p>
    <w:p w:rsidR="00BD4EE3" w:rsidRPr="003724D7" w:rsidRDefault="00BD4EE3" w:rsidP="00BD4EE3">
      <w:pPr>
        <w:pStyle w:val="ListParagraph"/>
        <w:rPr>
          <w:b/>
          <w:lang w:val="fr-FR"/>
        </w:rPr>
      </w:pPr>
      <w:r w:rsidRPr="003724D7">
        <w:rPr>
          <w:b/>
          <w:lang w:val="fr-FR"/>
        </w:rPr>
        <w:t>Etapes :</w:t>
      </w:r>
    </w:p>
    <w:p w:rsidR="00C7609A" w:rsidRPr="003724D7" w:rsidRDefault="00C7609A" w:rsidP="00BD4EE3">
      <w:pPr>
        <w:pStyle w:val="ListParagraph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242"/>
      </w:tblGrid>
      <w:tr w:rsidR="00BD4EE3" w:rsidRPr="003724D7" w:rsidTr="00C7609A">
        <w:tc>
          <w:tcPr>
            <w:tcW w:w="4388" w:type="dxa"/>
          </w:tcPr>
          <w:p w:rsidR="00BD4EE3" w:rsidRPr="003724D7" w:rsidRDefault="00C7609A" w:rsidP="00C7609A">
            <w:pPr>
              <w:pStyle w:val="ListParagraph"/>
              <w:numPr>
                <w:ilvl w:val="0"/>
                <w:numId w:val="20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L’utilisateur presse le bouton de volume +</w:t>
            </w:r>
          </w:p>
        </w:tc>
        <w:tc>
          <w:tcPr>
            <w:tcW w:w="4242" w:type="dxa"/>
          </w:tcPr>
          <w:p w:rsidR="00BD4EE3" w:rsidRPr="003724D7" w:rsidRDefault="00C7609A" w:rsidP="00C7609A">
            <w:pPr>
              <w:pStyle w:val="ListParagraph"/>
              <w:numPr>
                <w:ilvl w:val="0"/>
                <w:numId w:val="20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réveille-matin augment le volume de l’alarme</w:t>
            </w:r>
            <w:r w:rsidR="008403C5" w:rsidRPr="003724D7">
              <w:rPr>
                <w:lang w:val="fr-FR"/>
              </w:rPr>
              <w:t xml:space="preserve"> de</w:t>
            </w:r>
            <w:r w:rsidRPr="003724D7">
              <w:rPr>
                <w:lang w:val="fr-FR"/>
              </w:rPr>
              <w:t xml:space="preserve"> 1 pas</w:t>
            </w:r>
          </w:p>
        </w:tc>
      </w:tr>
    </w:tbl>
    <w:p w:rsidR="00BD4EE3" w:rsidRPr="003724D7" w:rsidRDefault="00BD4EE3" w:rsidP="00BD4EE3">
      <w:pPr>
        <w:pStyle w:val="ListParagraph"/>
        <w:rPr>
          <w:lang w:val="fr-FR"/>
        </w:rPr>
      </w:pPr>
    </w:p>
    <w:p w:rsidR="00C7609A" w:rsidRPr="003724D7" w:rsidRDefault="00C7609A" w:rsidP="00C7609A">
      <w:pPr>
        <w:pStyle w:val="ListParagraph"/>
        <w:numPr>
          <w:ilvl w:val="0"/>
          <w:numId w:val="14"/>
        </w:numPr>
        <w:rPr>
          <w:lang w:val="fr-FR"/>
        </w:rPr>
      </w:pPr>
      <w:r w:rsidRPr="003724D7">
        <w:rPr>
          <w:b/>
          <w:lang w:val="fr-FR"/>
        </w:rPr>
        <w:t>Titre :</w:t>
      </w:r>
      <w:r w:rsidRPr="003724D7">
        <w:rPr>
          <w:lang w:val="fr-FR"/>
        </w:rPr>
        <w:t xml:space="preserve"> Diminuer le volume de l’alarme</w:t>
      </w:r>
    </w:p>
    <w:p w:rsidR="00C7609A" w:rsidRPr="003724D7" w:rsidRDefault="00C7609A" w:rsidP="00C7609A">
      <w:pPr>
        <w:pStyle w:val="ListParagraph"/>
        <w:rPr>
          <w:lang w:val="fr-FR"/>
        </w:rPr>
      </w:pPr>
      <w:r w:rsidRPr="003724D7">
        <w:rPr>
          <w:b/>
          <w:lang w:val="fr-FR"/>
        </w:rPr>
        <w:t>Acteurs :</w:t>
      </w:r>
      <w:r w:rsidRPr="003724D7">
        <w:rPr>
          <w:lang w:val="fr-FR"/>
        </w:rPr>
        <w:t xml:space="preserve"> Utilisateur</w:t>
      </w:r>
    </w:p>
    <w:p w:rsidR="00C7609A" w:rsidRPr="003724D7" w:rsidRDefault="00C7609A" w:rsidP="00C7609A">
      <w:pPr>
        <w:pStyle w:val="ListParagraph"/>
        <w:rPr>
          <w:lang w:val="fr-FR"/>
        </w:rPr>
      </w:pPr>
      <w:r w:rsidRPr="003724D7">
        <w:rPr>
          <w:b/>
          <w:lang w:val="fr-FR"/>
        </w:rPr>
        <w:t>Objectif :</w:t>
      </w:r>
      <w:r w:rsidRPr="003724D7">
        <w:rPr>
          <w:lang w:val="fr-FR"/>
        </w:rPr>
        <w:t xml:space="preserve"> Diminuer le volume de l’alarme</w:t>
      </w:r>
    </w:p>
    <w:p w:rsidR="00C7609A" w:rsidRPr="003724D7" w:rsidRDefault="00C7609A" w:rsidP="00C7609A">
      <w:pPr>
        <w:pStyle w:val="ListParagraph"/>
        <w:rPr>
          <w:lang w:val="fr-FR"/>
        </w:rPr>
      </w:pPr>
      <w:r w:rsidRPr="003724D7">
        <w:rPr>
          <w:b/>
          <w:lang w:val="fr-FR"/>
        </w:rPr>
        <w:t>Préconditions :</w:t>
      </w:r>
      <w:r w:rsidRPr="003724D7">
        <w:rPr>
          <w:lang w:val="fr-FR"/>
        </w:rPr>
        <w:t xml:space="preserve"> Le réveille-matin est allumé, aucune option de réglage n’est en cours de réglage, le volume n’est pas à son minimum</w:t>
      </w:r>
    </w:p>
    <w:p w:rsidR="00C7609A" w:rsidRPr="003724D7" w:rsidRDefault="00C7609A" w:rsidP="00C7609A">
      <w:pPr>
        <w:pStyle w:val="ListParagraph"/>
        <w:rPr>
          <w:lang w:val="fr-FR"/>
        </w:rPr>
      </w:pPr>
      <w:r w:rsidRPr="003724D7">
        <w:rPr>
          <w:b/>
          <w:lang w:val="fr-FR"/>
        </w:rPr>
        <w:t>Postconditions :</w:t>
      </w:r>
      <w:r w:rsidRPr="003724D7">
        <w:rPr>
          <w:lang w:val="fr-FR"/>
        </w:rPr>
        <w:t xml:space="preserve"> le volume est diminué</w:t>
      </w:r>
    </w:p>
    <w:p w:rsidR="00C7609A" w:rsidRPr="003724D7" w:rsidRDefault="00C7609A" w:rsidP="00C7609A">
      <w:pPr>
        <w:pStyle w:val="ListParagraph"/>
        <w:rPr>
          <w:b/>
          <w:lang w:val="fr-FR"/>
        </w:rPr>
      </w:pPr>
      <w:r w:rsidRPr="003724D7">
        <w:rPr>
          <w:b/>
          <w:lang w:val="fr-FR"/>
        </w:rPr>
        <w:t>Etapes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C7609A" w:rsidRPr="003724D7" w:rsidTr="00C7609A">
        <w:tc>
          <w:tcPr>
            <w:tcW w:w="4675" w:type="dxa"/>
          </w:tcPr>
          <w:p w:rsidR="00C7609A" w:rsidRPr="003724D7" w:rsidRDefault="00C7609A" w:rsidP="00C7609A">
            <w:pPr>
              <w:pStyle w:val="ListParagraph"/>
              <w:numPr>
                <w:ilvl w:val="0"/>
                <w:numId w:val="21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L’utilisateur presse le bouton de volume -</w:t>
            </w:r>
          </w:p>
        </w:tc>
        <w:tc>
          <w:tcPr>
            <w:tcW w:w="4675" w:type="dxa"/>
          </w:tcPr>
          <w:p w:rsidR="00C7609A" w:rsidRPr="003724D7" w:rsidRDefault="00C7609A" w:rsidP="00C7609A">
            <w:pPr>
              <w:pStyle w:val="ListParagraph"/>
              <w:numPr>
                <w:ilvl w:val="0"/>
                <w:numId w:val="21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réveille-matin diminue le volume de l’</w:t>
            </w:r>
            <w:r w:rsidR="008403C5" w:rsidRPr="003724D7">
              <w:rPr>
                <w:lang w:val="fr-FR"/>
              </w:rPr>
              <w:t>alarme de</w:t>
            </w:r>
            <w:r w:rsidRPr="003724D7">
              <w:rPr>
                <w:lang w:val="fr-FR"/>
              </w:rPr>
              <w:t xml:space="preserve"> 1 pas</w:t>
            </w:r>
          </w:p>
        </w:tc>
      </w:tr>
    </w:tbl>
    <w:p w:rsidR="00C7609A" w:rsidRPr="003724D7" w:rsidRDefault="00C7609A" w:rsidP="00C7609A">
      <w:pPr>
        <w:pStyle w:val="ListParagraph"/>
        <w:rPr>
          <w:lang w:val="fr-FR"/>
        </w:rPr>
      </w:pPr>
    </w:p>
    <w:p w:rsidR="00E4069E" w:rsidRPr="003724D7" w:rsidRDefault="008403C5" w:rsidP="00E4069E">
      <w:pPr>
        <w:pStyle w:val="ListParagraph"/>
        <w:numPr>
          <w:ilvl w:val="0"/>
          <w:numId w:val="14"/>
        </w:numPr>
        <w:rPr>
          <w:lang w:val="fr-FR"/>
        </w:rPr>
      </w:pPr>
      <w:r w:rsidRPr="003724D7">
        <w:rPr>
          <w:b/>
          <w:lang w:val="fr-FR"/>
        </w:rPr>
        <w:t>Titre :</w:t>
      </w:r>
      <w:r w:rsidRPr="003724D7">
        <w:rPr>
          <w:lang w:val="fr-FR"/>
        </w:rPr>
        <w:t xml:space="preserve"> </w:t>
      </w:r>
      <w:r w:rsidR="00E4069E" w:rsidRPr="003724D7">
        <w:rPr>
          <w:lang w:val="fr-FR"/>
        </w:rPr>
        <w:t>Désactiver l’alarme</w:t>
      </w:r>
    </w:p>
    <w:p w:rsidR="00E4069E" w:rsidRPr="003724D7" w:rsidRDefault="00E4069E" w:rsidP="00E4069E">
      <w:pPr>
        <w:pStyle w:val="ListParagraph"/>
        <w:rPr>
          <w:lang w:val="fr-FR"/>
        </w:rPr>
      </w:pPr>
      <w:r w:rsidRPr="003724D7">
        <w:rPr>
          <w:b/>
          <w:lang w:val="fr-FR"/>
        </w:rPr>
        <w:t>Acteurs :</w:t>
      </w:r>
      <w:r w:rsidRPr="003724D7">
        <w:rPr>
          <w:lang w:val="fr-FR"/>
        </w:rPr>
        <w:t xml:space="preserve"> Utilisateur</w:t>
      </w:r>
    </w:p>
    <w:p w:rsidR="00E4069E" w:rsidRPr="003724D7" w:rsidRDefault="00E4069E" w:rsidP="00E4069E">
      <w:pPr>
        <w:pStyle w:val="ListParagraph"/>
        <w:rPr>
          <w:lang w:val="fr-FR"/>
        </w:rPr>
      </w:pPr>
      <w:r w:rsidRPr="003724D7">
        <w:rPr>
          <w:b/>
          <w:lang w:val="fr-FR"/>
        </w:rPr>
        <w:t>Objectif :</w:t>
      </w:r>
      <w:r w:rsidRPr="003724D7">
        <w:rPr>
          <w:lang w:val="fr-FR"/>
        </w:rPr>
        <w:t xml:space="preserve"> Désactiver</w:t>
      </w:r>
      <w:r w:rsidR="00426444" w:rsidRPr="003724D7">
        <w:rPr>
          <w:lang w:val="fr-FR"/>
        </w:rPr>
        <w:t xml:space="preserve"> la fonction alarme du réveille-matin</w:t>
      </w:r>
    </w:p>
    <w:p w:rsidR="00E4069E" w:rsidRPr="003724D7" w:rsidRDefault="00E4069E" w:rsidP="00E4069E">
      <w:pPr>
        <w:pStyle w:val="ListParagraph"/>
        <w:rPr>
          <w:lang w:val="fr-FR"/>
        </w:rPr>
      </w:pPr>
      <w:r w:rsidRPr="003724D7">
        <w:rPr>
          <w:b/>
          <w:lang w:val="fr-FR"/>
        </w:rPr>
        <w:t>Préconditions :</w:t>
      </w:r>
      <w:r w:rsidRPr="003724D7">
        <w:rPr>
          <w:lang w:val="fr-FR"/>
        </w:rPr>
        <w:t xml:space="preserve"> le réveille-matin est allumé, l’interrupteur de sélection est soit sur la position radio soit sonnerie</w:t>
      </w:r>
    </w:p>
    <w:p w:rsidR="00E4069E" w:rsidRPr="003724D7" w:rsidRDefault="00E4069E" w:rsidP="00E4069E">
      <w:pPr>
        <w:pStyle w:val="ListParagraph"/>
        <w:rPr>
          <w:lang w:val="fr-FR"/>
        </w:rPr>
      </w:pPr>
      <w:r w:rsidRPr="003724D7">
        <w:rPr>
          <w:b/>
          <w:lang w:val="fr-FR"/>
        </w:rPr>
        <w:t>Postconditions :</w:t>
      </w:r>
      <w:r w:rsidRPr="003724D7">
        <w:rPr>
          <w:lang w:val="fr-FR"/>
        </w:rPr>
        <w:t xml:space="preserve"> la fonction alarme est désactivée.</w:t>
      </w:r>
    </w:p>
    <w:p w:rsidR="00C5145D" w:rsidRPr="003724D7" w:rsidRDefault="00C5145D" w:rsidP="00E4069E">
      <w:pPr>
        <w:pStyle w:val="ListParagraph"/>
        <w:rPr>
          <w:lang w:val="fr-FR"/>
        </w:rPr>
      </w:pPr>
    </w:p>
    <w:p w:rsidR="00C5145D" w:rsidRPr="003724D7" w:rsidRDefault="00C5145D" w:rsidP="00E4069E">
      <w:pPr>
        <w:pStyle w:val="ListParagraph"/>
        <w:rPr>
          <w:lang w:val="fr-FR"/>
        </w:rPr>
      </w:pPr>
    </w:p>
    <w:p w:rsidR="00E4069E" w:rsidRPr="003724D7" w:rsidRDefault="00E4069E" w:rsidP="00426444">
      <w:pPr>
        <w:pStyle w:val="ListParagraph"/>
        <w:tabs>
          <w:tab w:val="left" w:pos="6060"/>
        </w:tabs>
        <w:rPr>
          <w:lang w:val="fr-FR"/>
        </w:rPr>
      </w:pPr>
      <w:r w:rsidRPr="003724D7">
        <w:rPr>
          <w:b/>
          <w:lang w:val="fr-FR"/>
        </w:rPr>
        <w:lastRenderedPageBreak/>
        <w:t>Etapes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97"/>
      </w:tblGrid>
      <w:tr w:rsidR="00426444" w:rsidRPr="003724D7" w:rsidTr="00426444">
        <w:tc>
          <w:tcPr>
            <w:tcW w:w="4675" w:type="dxa"/>
          </w:tcPr>
          <w:p w:rsidR="00426444" w:rsidRPr="003724D7" w:rsidRDefault="00426444" w:rsidP="00426444">
            <w:pPr>
              <w:pStyle w:val="ListParagraph"/>
              <w:numPr>
                <w:ilvl w:val="0"/>
                <w:numId w:val="22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L’utilisateur met l’interrupteur su la position « off »</w:t>
            </w:r>
          </w:p>
        </w:tc>
        <w:tc>
          <w:tcPr>
            <w:tcW w:w="4675" w:type="dxa"/>
          </w:tcPr>
          <w:p w:rsidR="00426444" w:rsidRPr="003724D7" w:rsidRDefault="00426444" w:rsidP="00426444">
            <w:pPr>
              <w:pStyle w:val="ListParagraph"/>
              <w:numPr>
                <w:ilvl w:val="0"/>
                <w:numId w:val="22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L’alarme est désactivée</w:t>
            </w:r>
          </w:p>
        </w:tc>
      </w:tr>
    </w:tbl>
    <w:p w:rsidR="00E4069E" w:rsidRPr="003724D7" w:rsidRDefault="00E4069E" w:rsidP="00E4069E">
      <w:pPr>
        <w:pStyle w:val="ListParagraph"/>
        <w:rPr>
          <w:lang w:val="fr-FR"/>
        </w:rPr>
      </w:pPr>
    </w:p>
    <w:p w:rsidR="00426444" w:rsidRPr="003724D7" w:rsidRDefault="00426444" w:rsidP="00426444">
      <w:pPr>
        <w:pStyle w:val="ListParagraph"/>
        <w:numPr>
          <w:ilvl w:val="0"/>
          <w:numId w:val="14"/>
        </w:numPr>
        <w:rPr>
          <w:lang w:val="fr-FR"/>
        </w:rPr>
      </w:pPr>
      <w:r w:rsidRPr="003724D7">
        <w:rPr>
          <w:b/>
          <w:lang w:val="fr-FR"/>
        </w:rPr>
        <w:t>Titre :</w:t>
      </w:r>
      <w:r w:rsidRPr="003724D7">
        <w:rPr>
          <w:lang w:val="fr-FR"/>
        </w:rPr>
        <w:t xml:space="preserve"> Activer l’alarme</w:t>
      </w:r>
    </w:p>
    <w:p w:rsidR="00426444" w:rsidRPr="003724D7" w:rsidRDefault="00426444" w:rsidP="00426444">
      <w:pPr>
        <w:pStyle w:val="ListParagraph"/>
        <w:rPr>
          <w:lang w:val="fr-FR"/>
        </w:rPr>
      </w:pPr>
      <w:r w:rsidRPr="003724D7">
        <w:rPr>
          <w:b/>
          <w:lang w:val="fr-FR"/>
        </w:rPr>
        <w:t>Acteurs :</w:t>
      </w:r>
      <w:r w:rsidRPr="003724D7">
        <w:rPr>
          <w:lang w:val="fr-FR"/>
        </w:rPr>
        <w:t xml:space="preserve"> Utilisateur</w:t>
      </w:r>
    </w:p>
    <w:p w:rsidR="00426444" w:rsidRPr="003724D7" w:rsidRDefault="00426444" w:rsidP="00426444">
      <w:pPr>
        <w:pStyle w:val="ListParagraph"/>
        <w:rPr>
          <w:lang w:val="fr-FR"/>
        </w:rPr>
      </w:pPr>
      <w:r w:rsidRPr="003724D7">
        <w:rPr>
          <w:b/>
          <w:lang w:val="fr-FR"/>
        </w:rPr>
        <w:t>Objectif :</w:t>
      </w:r>
      <w:r w:rsidRPr="003724D7">
        <w:rPr>
          <w:lang w:val="fr-FR"/>
        </w:rPr>
        <w:t xml:space="preserve"> Activer la fonction alarme du réveille-matin</w:t>
      </w:r>
    </w:p>
    <w:p w:rsidR="00426444" w:rsidRPr="003724D7" w:rsidRDefault="00426444" w:rsidP="00426444">
      <w:pPr>
        <w:pStyle w:val="ListParagraph"/>
        <w:rPr>
          <w:lang w:val="fr-FR"/>
        </w:rPr>
      </w:pPr>
      <w:r w:rsidRPr="003724D7">
        <w:rPr>
          <w:b/>
          <w:lang w:val="fr-FR"/>
        </w:rPr>
        <w:t>Préconditions :</w:t>
      </w:r>
      <w:r w:rsidRPr="003724D7">
        <w:rPr>
          <w:lang w:val="fr-FR"/>
        </w:rPr>
        <w:t xml:space="preserve"> Le réveille-matin est allumé, l’interrupteur de sélection est sur la position off</w:t>
      </w:r>
    </w:p>
    <w:p w:rsidR="00426444" w:rsidRPr="003724D7" w:rsidRDefault="00426444" w:rsidP="00426444">
      <w:pPr>
        <w:pStyle w:val="ListParagraph"/>
        <w:rPr>
          <w:lang w:val="fr-FR"/>
        </w:rPr>
      </w:pPr>
      <w:r w:rsidRPr="003724D7">
        <w:rPr>
          <w:b/>
          <w:lang w:val="fr-FR"/>
        </w:rPr>
        <w:t>Postconditions :</w:t>
      </w:r>
      <w:r w:rsidRPr="003724D7">
        <w:rPr>
          <w:lang w:val="fr-FR"/>
        </w:rPr>
        <w:t xml:space="preserve"> L’alarme est activée</w:t>
      </w:r>
    </w:p>
    <w:p w:rsidR="00426444" w:rsidRPr="003724D7" w:rsidRDefault="00426444" w:rsidP="00426444">
      <w:pPr>
        <w:pStyle w:val="ListParagraph"/>
        <w:rPr>
          <w:lang w:val="fr-FR"/>
        </w:rPr>
      </w:pPr>
      <w:r w:rsidRPr="003724D7">
        <w:rPr>
          <w:b/>
          <w:lang w:val="fr-FR"/>
        </w:rPr>
        <w:t>Etapes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3"/>
        <w:gridCol w:w="4287"/>
      </w:tblGrid>
      <w:tr w:rsidR="003D031E" w:rsidRPr="003724D7" w:rsidTr="003D031E">
        <w:tc>
          <w:tcPr>
            <w:tcW w:w="4675" w:type="dxa"/>
          </w:tcPr>
          <w:p w:rsidR="003D031E" w:rsidRPr="003724D7" w:rsidRDefault="003D031E" w:rsidP="003D031E">
            <w:pPr>
              <w:pStyle w:val="ListParagraph"/>
              <w:numPr>
                <w:ilvl w:val="0"/>
                <w:numId w:val="23"/>
              </w:numPr>
              <w:rPr>
                <w:lang w:val="fr-FR"/>
              </w:rPr>
            </w:pPr>
            <w:r w:rsidRPr="003724D7">
              <w:rPr>
                <w:lang w:val="fr-FR"/>
              </w:rPr>
              <w:t>a) L’utilisateur met l’interrupteur sur la position radio</w:t>
            </w:r>
          </w:p>
          <w:p w:rsidR="003D031E" w:rsidRPr="003724D7" w:rsidRDefault="003D031E" w:rsidP="003D031E">
            <w:pPr>
              <w:pStyle w:val="ListParagraph"/>
              <w:ind w:left="360"/>
              <w:rPr>
                <w:lang w:val="fr-FR"/>
              </w:rPr>
            </w:pPr>
            <w:r w:rsidRPr="003724D7">
              <w:rPr>
                <w:lang w:val="fr-FR"/>
              </w:rPr>
              <w:t>b) L’utilisateur met l’interrupteur sur la position sonnerie</w:t>
            </w:r>
          </w:p>
        </w:tc>
        <w:tc>
          <w:tcPr>
            <w:tcW w:w="4675" w:type="dxa"/>
          </w:tcPr>
          <w:p w:rsidR="003D031E" w:rsidRPr="003724D7" w:rsidRDefault="003D031E" w:rsidP="003D031E">
            <w:pPr>
              <w:pStyle w:val="ListParagraph"/>
              <w:numPr>
                <w:ilvl w:val="0"/>
                <w:numId w:val="23"/>
              </w:numPr>
              <w:rPr>
                <w:lang w:val="fr-FR"/>
              </w:rPr>
            </w:pPr>
            <w:r w:rsidRPr="003724D7">
              <w:rPr>
                <w:lang w:val="fr-FR"/>
              </w:rPr>
              <w:t>a) L’alarme est activée, l’unité de radio est activée</w:t>
            </w:r>
          </w:p>
          <w:p w:rsidR="003D031E" w:rsidRPr="003724D7" w:rsidRDefault="003D031E" w:rsidP="003D031E">
            <w:pPr>
              <w:pStyle w:val="ListParagraph"/>
              <w:ind w:left="360"/>
              <w:rPr>
                <w:lang w:val="fr-FR"/>
              </w:rPr>
            </w:pPr>
            <w:r w:rsidRPr="003724D7">
              <w:rPr>
                <w:lang w:val="fr-FR"/>
              </w:rPr>
              <w:t>b) l’alarme est activée l’unité de sonnerie est activée</w:t>
            </w:r>
          </w:p>
        </w:tc>
      </w:tr>
    </w:tbl>
    <w:p w:rsidR="00426444" w:rsidRPr="003724D7" w:rsidRDefault="00426444" w:rsidP="00426444">
      <w:pPr>
        <w:pStyle w:val="ListParagraph"/>
        <w:rPr>
          <w:lang w:val="fr-FR"/>
        </w:rPr>
      </w:pPr>
    </w:p>
    <w:p w:rsidR="003D031E" w:rsidRPr="003724D7" w:rsidRDefault="003D031E" w:rsidP="003D031E">
      <w:pPr>
        <w:pStyle w:val="ListParagraph"/>
        <w:numPr>
          <w:ilvl w:val="0"/>
          <w:numId w:val="14"/>
        </w:numPr>
        <w:rPr>
          <w:lang w:val="fr-FR"/>
        </w:rPr>
      </w:pPr>
      <w:r w:rsidRPr="003724D7">
        <w:rPr>
          <w:b/>
          <w:lang w:val="fr-FR"/>
        </w:rPr>
        <w:t>Titre :</w:t>
      </w:r>
      <w:r w:rsidRPr="003724D7">
        <w:rPr>
          <w:lang w:val="fr-FR"/>
        </w:rPr>
        <w:t xml:space="preserve"> l’alarme sonne</w:t>
      </w:r>
      <w:r w:rsidR="003C4158" w:rsidRPr="003724D7">
        <w:rPr>
          <w:lang w:val="fr-FR"/>
        </w:rPr>
        <w:t xml:space="preserve"> pour deux minutes</w:t>
      </w:r>
    </w:p>
    <w:p w:rsidR="003D031E" w:rsidRPr="003724D7" w:rsidRDefault="003D031E" w:rsidP="003D031E">
      <w:pPr>
        <w:pStyle w:val="ListParagraph"/>
        <w:rPr>
          <w:lang w:val="fr-FR"/>
        </w:rPr>
      </w:pPr>
      <w:r w:rsidRPr="003724D7">
        <w:rPr>
          <w:b/>
          <w:lang w:val="fr-FR"/>
        </w:rPr>
        <w:t>Acteurs :</w:t>
      </w:r>
      <w:r w:rsidRPr="003724D7">
        <w:rPr>
          <w:lang w:val="fr-FR"/>
        </w:rPr>
        <w:t xml:space="preserve"> aucun</w:t>
      </w:r>
    </w:p>
    <w:p w:rsidR="003D031E" w:rsidRPr="003724D7" w:rsidRDefault="003D031E" w:rsidP="003D031E">
      <w:pPr>
        <w:pStyle w:val="ListParagraph"/>
        <w:rPr>
          <w:lang w:val="fr-FR"/>
        </w:rPr>
      </w:pPr>
      <w:r w:rsidRPr="003724D7">
        <w:rPr>
          <w:b/>
          <w:lang w:val="fr-FR"/>
        </w:rPr>
        <w:t>Objectif :</w:t>
      </w:r>
      <w:r w:rsidRPr="003724D7">
        <w:rPr>
          <w:lang w:val="fr-FR"/>
        </w:rPr>
        <w:t xml:space="preserve"> L’alarme sonne au moment préalablement réglé par l’utilisateur</w:t>
      </w:r>
    </w:p>
    <w:p w:rsidR="003D031E" w:rsidRPr="003724D7" w:rsidRDefault="003D031E" w:rsidP="003D031E">
      <w:pPr>
        <w:pStyle w:val="ListParagraph"/>
        <w:rPr>
          <w:lang w:val="fr-FR"/>
        </w:rPr>
      </w:pPr>
      <w:r w:rsidRPr="003724D7">
        <w:rPr>
          <w:b/>
          <w:lang w:val="fr-FR"/>
        </w:rPr>
        <w:t>Préconditions :</w:t>
      </w:r>
      <w:r w:rsidRPr="003724D7">
        <w:rPr>
          <w:lang w:val="fr-FR"/>
        </w:rPr>
        <w:t xml:space="preserve"> le réveille-matin est allumé</w:t>
      </w:r>
      <w:r w:rsidR="009A1191" w:rsidRPr="003724D7">
        <w:rPr>
          <w:lang w:val="fr-FR"/>
        </w:rPr>
        <w:t>,  la fonction alarme est activée.</w:t>
      </w:r>
    </w:p>
    <w:p w:rsidR="009A1191" w:rsidRPr="003724D7" w:rsidRDefault="009A1191" w:rsidP="003D031E">
      <w:pPr>
        <w:pStyle w:val="ListParagraph"/>
        <w:rPr>
          <w:lang w:val="fr-FR"/>
        </w:rPr>
      </w:pPr>
      <w:r w:rsidRPr="003724D7">
        <w:rPr>
          <w:b/>
          <w:lang w:val="fr-FR"/>
        </w:rPr>
        <w:t>Postconditions :</w:t>
      </w:r>
      <w:r w:rsidRPr="003724D7">
        <w:rPr>
          <w:lang w:val="fr-FR"/>
        </w:rPr>
        <w:t xml:space="preserve"> La tonalité de l’alarme est jouée</w:t>
      </w:r>
    </w:p>
    <w:p w:rsidR="009A1191" w:rsidRPr="003724D7" w:rsidRDefault="009A1191" w:rsidP="003D031E">
      <w:pPr>
        <w:pStyle w:val="ListParagraph"/>
        <w:rPr>
          <w:lang w:val="fr-FR"/>
        </w:rPr>
      </w:pPr>
      <w:r w:rsidRPr="003724D7">
        <w:rPr>
          <w:b/>
          <w:lang w:val="fr-FR"/>
        </w:rPr>
        <w:t>Etapes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1"/>
        <w:gridCol w:w="4399"/>
      </w:tblGrid>
      <w:tr w:rsidR="009A1191" w:rsidRPr="003724D7" w:rsidTr="003C4158">
        <w:tc>
          <w:tcPr>
            <w:tcW w:w="4231" w:type="dxa"/>
          </w:tcPr>
          <w:p w:rsidR="009A1191" w:rsidRPr="003724D7" w:rsidRDefault="009A1191" w:rsidP="003D031E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399" w:type="dxa"/>
          </w:tcPr>
          <w:p w:rsidR="009A1191" w:rsidRPr="003724D7" w:rsidRDefault="009A1191" w:rsidP="009A1191">
            <w:pPr>
              <w:pStyle w:val="ListParagraph"/>
              <w:numPr>
                <w:ilvl w:val="0"/>
                <w:numId w:val="24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contrôleur vérifie que le temps de l’alarme est équivalent au temps courant</w:t>
            </w:r>
          </w:p>
        </w:tc>
      </w:tr>
      <w:tr w:rsidR="009A1191" w:rsidRPr="003724D7" w:rsidTr="003C4158">
        <w:tc>
          <w:tcPr>
            <w:tcW w:w="4231" w:type="dxa"/>
          </w:tcPr>
          <w:p w:rsidR="009A1191" w:rsidRPr="003724D7" w:rsidRDefault="009A1191" w:rsidP="003D031E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399" w:type="dxa"/>
          </w:tcPr>
          <w:p w:rsidR="009A1191" w:rsidRPr="003724D7" w:rsidRDefault="009A1191" w:rsidP="009A1191">
            <w:pPr>
              <w:pStyle w:val="ListParagraph"/>
              <w:numPr>
                <w:ilvl w:val="0"/>
                <w:numId w:val="24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contrôleur vérifie les réglages du volume et de l’interrupteur de sélection</w:t>
            </w:r>
          </w:p>
        </w:tc>
      </w:tr>
      <w:tr w:rsidR="009A1191" w:rsidRPr="003724D7" w:rsidTr="003C4158">
        <w:tc>
          <w:tcPr>
            <w:tcW w:w="4231" w:type="dxa"/>
          </w:tcPr>
          <w:p w:rsidR="009A1191" w:rsidRPr="003724D7" w:rsidRDefault="009A1191" w:rsidP="003D031E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399" w:type="dxa"/>
          </w:tcPr>
          <w:p w:rsidR="009A1191" w:rsidRPr="003724D7" w:rsidRDefault="009A1191" w:rsidP="009A1191">
            <w:pPr>
              <w:pStyle w:val="ListParagraph"/>
              <w:numPr>
                <w:ilvl w:val="0"/>
                <w:numId w:val="24"/>
              </w:numPr>
              <w:rPr>
                <w:lang w:val="fr-FR"/>
              </w:rPr>
            </w:pPr>
            <w:r w:rsidRPr="003724D7">
              <w:rPr>
                <w:lang w:val="fr-FR"/>
              </w:rPr>
              <w:t>Le contrôleur déclenche l’unité de sonnerie ou de radio, et démarre le compte à rebours.</w:t>
            </w:r>
          </w:p>
        </w:tc>
      </w:tr>
      <w:tr w:rsidR="009A1191" w:rsidRPr="003724D7" w:rsidTr="003C4158">
        <w:tc>
          <w:tcPr>
            <w:tcW w:w="4231" w:type="dxa"/>
          </w:tcPr>
          <w:p w:rsidR="009A1191" w:rsidRPr="003724D7" w:rsidRDefault="009A1191" w:rsidP="003D031E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399" w:type="dxa"/>
          </w:tcPr>
          <w:p w:rsidR="009A1191" w:rsidRPr="003724D7" w:rsidRDefault="009A1191" w:rsidP="009A1191">
            <w:pPr>
              <w:pStyle w:val="ListParagraph"/>
              <w:numPr>
                <w:ilvl w:val="0"/>
                <w:numId w:val="24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Apres 1 minute, le </w:t>
            </w:r>
            <w:r w:rsidR="003C4158" w:rsidRPr="003724D7">
              <w:rPr>
                <w:lang w:val="fr-FR"/>
              </w:rPr>
              <w:t>contrôleur</w:t>
            </w:r>
            <w:r w:rsidRPr="003724D7">
              <w:rPr>
                <w:lang w:val="fr-FR"/>
              </w:rPr>
              <w:t xml:space="preserve"> ajuste le volume au </w:t>
            </w:r>
            <w:r w:rsidR="003C4158" w:rsidRPr="003724D7">
              <w:rPr>
                <w:lang w:val="fr-FR"/>
              </w:rPr>
              <w:t>maximum</w:t>
            </w:r>
          </w:p>
        </w:tc>
      </w:tr>
      <w:tr w:rsidR="009A1191" w:rsidRPr="003724D7" w:rsidTr="003C4158">
        <w:tc>
          <w:tcPr>
            <w:tcW w:w="4231" w:type="dxa"/>
          </w:tcPr>
          <w:p w:rsidR="009A1191" w:rsidRPr="003724D7" w:rsidRDefault="009A1191" w:rsidP="003D031E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399" w:type="dxa"/>
          </w:tcPr>
          <w:p w:rsidR="009A1191" w:rsidRPr="003724D7" w:rsidRDefault="009A1191" w:rsidP="009A1191">
            <w:pPr>
              <w:pStyle w:val="ListParagraph"/>
              <w:numPr>
                <w:ilvl w:val="0"/>
                <w:numId w:val="24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Apres 2 minutes, le </w:t>
            </w:r>
            <w:r w:rsidR="003C4158" w:rsidRPr="003724D7">
              <w:rPr>
                <w:lang w:val="fr-FR"/>
              </w:rPr>
              <w:t>contrôleur</w:t>
            </w:r>
            <w:r w:rsidRPr="003724D7">
              <w:rPr>
                <w:lang w:val="fr-FR"/>
              </w:rPr>
              <w:t xml:space="preserve"> </w:t>
            </w:r>
            <w:r w:rsidR="003C4158" w:rsidRPr="003724D7">
              <w:rPr>
                <w:lang w:val="fr-FR"/>
              </w:rPr>
              <w:t>arête</w:t>
            </w:r>
            <w:r w:rsidRPr="003724D7">
              <w:rPr>
                <w:lang w:val="fr-FR"/>
              </w:rPr>
              <w:t xml:space="preserve"> l’unité de sonnerie ou de radio</w:t>
            </w:r>
          </w:p>
        </w:tc>
      </w:tr>
    </w:tbl>
    <w:p w:rsidR="009A1191" w:rsidRPr="003724D7" w:rsidRDefault="009A1191" w:rsidP="003D031E">
      <w:pPr>
        <w:pStyle w:val="ListParagraph"/>
        <w:rPr>
          <w:lang w:val="fr-FR"/>
        </w:rPr>
      </w:pPr>
    </w:p>
    <w:p w:rsidR="003C4158" w:rsidRPr="003724D7" w:rsidRDefault="003C4158" w:rsidP="003C4158">
      <w:pPr>
        <w:pStyle w:val="ListParagraph"/>
        <w:numPr>
          <w:ilvl w:val="0"/>
          <w:numId w:val="14"/>
        </w:numPr>
        <w:rPr>
          <w:lang w:val="fr-FR"/>
        </w:rPr>
      </w:pPr>
      <w:r w:rsidRPr="003724D7">
        <w:rPr>
          <w:b/>
          <w:lang w:val="fr-FR"/>
        </w:rPr>
        <w:t>Titre :</w:t>
      </w:r>
      <w:r w:rsidRPr="003724D7">
        <w:rPr>
          <w:lang w:val="fr-FR"/>
        </w:rPr>
        <w:t xml:space="preserve"> l’alarme sonne, l’utilisateur appuie sur le bouton </w:t>
      </w:r>
      <w:proofErr w:type="spellStart"/>
      <w:r w:rsidRPr="003724D7">
        <w:rPr>
          <w:lang w:val="fr-FR"/>
        </w:rPr>
        <w:t>snooze</w:t>
      </w:r>
      <w:proofErr w:type="spellEnd"/>
    </w:p>
    <w:p w:rsidR="003C4158" w:rsidRPr="003724D7" w:rsidRDefault="003C4158" w:rsidP="003C4158">
      <w:pPr>
        <w:pStyle w:val="ListParagraph"/>
        <w:rPr>
          <w:lang w:val="fr-FR"/>
        </w:rPr>
      </w:pPr>
      <w:r w:rsidRPr="003724D7">
        <w:rPr>
          <w:b/>
          <w:lang w:val="fr-FR"/>
        </w:rPr>
        <w:t>Acteurs :</w:t>
      </w:r>
      <w:r w:rsidRPr="003724D7">
        <w:rPr>
          <w:lang w:val="fr-FR"/>
        </w:rPr>
        <w:t xml:space="preserve"> Utilisateur</w:t>
      </w:r>
    </w:p>
    <w:p w:rsidR="003C4158" w:rsidRPr="003724D7" w:rsidRDefault="003C4158" w:rsidP="003C4158">
      <w:pPr>
        <w:pStyle w:val="ListParagraph"/>
        <w:rPr>
          <w:lang w:val="fr-FR"/>
        </w:rPr>
      </w:pPr>
      <w:r w:rsidRPr="003724D7">
        <w:rPr>
          <w:b/>
          <w:lang w:val="fr-FR"/>
        </w:rPr>
        <w:t>Objectif :</w:t>
      </w:r>
      <w:r w:rsidRPr="003724D7">
        <w:rPr>
          <w:lang w:val="fr-FR"/>
        </w:rPr>
        <w:t xml:space="preserve"> L’alarme s’arrête et reprend après 5 minutes</w:t>
      </w:r>
    </w:p>
    <w:p w:rsidR="003C4158" w:rsidRPr="003724D7" w:rsidRDefault="003C4158" w:rsidP="003C4158">
      <w:pPr>
        <w:pStyle w:val="ListParagraph"/>
        <w:rPr>
          <w:lang w:val="fr-FR"/>
        </w:rPr>
      </w:pPr>
      <w:r w:rsidRPr="003724D7">
        <w:rPr>
          <w:b/>
          <w:lang w:val="fr-FR"/>
        </w:rPr>
        <w:t>Préconditions :</w:t>
      </w:r>
      <w:r w:rsidRPr="003724D7">
        <w:rPr>
          <w:lang w:val="fr-FR"/>
        </w:rPr>
        <w:t xml:space="preserve"> Le réveille-matin est allumé, l’alarme est en train de sonner</w:t>
      </w:r>
    </w:p>
    <w:p w:rsidR="003C4158" w:rsidRPr="003724D7" w:rsidRDefault="003C4158" w:rsidP="003C4158">
      <w:pPr>
        <w:pStyle w:val="ListParagraph"/>
        <w:rPr>
          <w:lang w:val="fr-FR"/>
        </w:rPr>
      </w:pPr>
      <w:r w:rsidRPr="003724D7">
        <w:rPr>
          <w:b/>
          <w:lang w:val="fr-FR"/>
        </w:rPr>
        <w:lastRenderedPageBreak/>
        <w:t>Postconditions :</w:t>
      </w:r>
      <w:r w:rsidRPr="003724D7">
        <w:rPr>
          <w:lang w:val="fr-FR"/>
        </w:rPr>
        <w:t xml:space="preserve"> l’alarme a été désactivée pour 5 minutes</w:t>
      </w:r>
    </w:p>
    <w:p w:rsidR="003C4158" w:rsidRPr="003724D7" w:rsidRDefault="003C4158" w:rsidP="003C4158">
      <w:pPr>
        <w:pStyle w:val="ListParagraph"/>
        <w:rPr>
          <w:lang w:val="fr-FR"/>
        </w:rPr>
      </w:pPr>
      <w:r w:rsidRPr="003724D7">
        <w:rPr>
          <w:b/>
          <w:lang w:val="fr-FR"/>
        </w:rPr>
        <w:t>Etapes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2"/>
        <w:gridCol w:w="4298"/>
      </w:tblGrid>
      <w:tr w:rsidR="003C4158" w:rsidRPr="003724D7" w:rsidTr="00A21BAC">
        <w:tc>
          <w:tcPr>
            <w:tcW w:w="4332" w:type="dxa"/>
          </w:tcPr>
          <w:p w:rsidR="003C4158" w:rsidRPr="003724D7" w:rsidRDefault="003C4158" w:rsidP="003C4158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298" w:type="dxa"/>
          </w:tcPr>
          <w:p w:rsidR="003C4158" w:rsidRPr="003724D7" w:rsidRDefault="00A21BAC" w:rsidP="00A21BAC">
            <w:pPr>
              <w:pStyle w:val="ListParagraph"/>
              <w:numPr>
                <w:ilvl w:val="0"/>
                <w:numId w:val="25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L’alarme sonne</w:t>
            </w:r>
          </w:p>
        </w:tc>
      </w:tr>
      <w:tr w:rsidR="003C4158" w:rsidRPr="003724D7" w:rsidTr="00A21BAC">
        <w:tc>
          <w:tcPr>
            <w:tcW w:w="4332" w:type="dxa"/>
          </w:tcPr>
          <w:p w:rsidR="003C4158" w:rsidRPr="003724D7" w:rsidRDefault="00A21BAC" w:rsidP="00A21BAC">
            <w:pPr>
              <w:pStyle w:val="ListParagraph"/>
              <w:numPr>
                <w:ilvl w:val="0"/>
                <w:numId w:val="25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L’utilisateur presse le bouton </w:t>
            </w:r>
            <w:proofErr w:type="spellStart"/>
            <w:r w:rsidRPr="003724D7">
              <w:rPr>
                <w:lang w:val="fr-FR"/>
              </w:rPr>
              <w:t>snooze</w:t>
            </w:r>
            <w:proofErr w:type="spellEnd"/>
          </w:p>
        </w:tc>
        <w:tc>
          <w:tcPr>
            <w:tcW w:w="4298" w:type="dxa"/>
          </w:tcPr>
          <w:p w:rsidR="003C4158" w:rsidRPr="003724D7" w:rsidRDefault="00A21BAC" w:rsidP="00A21BAC">
            <w:pPr>
              <w:pStyle w:val="ListParagraph"/>
              <w:numPr>
                <w:ilvl w:val="0"/>
                <w:numId w:val="25"/>
              </w:numPr>
              <w:rPr>
                <w:lang w:val="fr-FR"/>
              </w:rPr>
            </w:pPr>
            <w:r w:rsidRPr="003724D7">
              <w:rPr>
                <w:lang w:val="fr-FR"/>
              </w:rPr>
              <w:t>L’alarme est arrêtée</w:t>
            </w:r>
          </w:p>
        </w:tc>
      </w:tr>
      <w:tr w:rsidR="003C4158" w:rsidRPr="003724D7" w:rsidTr="00A21BAC">
        <w:tc>
          <w:tcPr>
            <w:tcW w:w="4332" w:type="dxa"/>
          </w:tcPr>
          <w:p w:rsidR="003C4158" w:rsidRPr="003724D7" w:rsidRDefault="003C4158" w:rsidP="003C4158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298" w:type="dxa"/>
          </w:tcPr>
          <w:p w:rsidR="003C4158" w:rsidRPr="003724D7" w:rsidRDefault="00A21BAC" w:rsidP="00A21BAC">
            <w:pPr>
              <w:pStyle w:val="ListParagraph"/>
              <w:numPr>
                <w:ilvl w:val="0"/>
                <w:numId w:val="25"/>
              </w:numPr>
              <w:rPr>
                <w:lang w:val="fr-FR"/>
              </w:rPr>
            </w:pPr>
            <w:r w:rsidRPr="003724D7">
              <w:rPr>
                <w:lang w:val="fr-FR"/>
              </w:rPr>
              <w:t xml:space="preserve">Le compte à rebours est initialisé </w:t>
            </w:r>
            <w:r w:rsidR="009D1FD3" w:rsidRPr="003724D7">
              <w:rPr>
                <w:lang w:val="fr-FR"/>
              </w:rPr>
              <w:t>à</w:t>
            </w:r>
            <w:r w:rsidRPr="003724D7">
              <w:rPr>
                <w:lang w:val="fr-FR"/>
              </w:rPr>
              <w:t xml:space="preserve"> 5 minutes</w:t>
            </w:r>
          </w:p>
        </w:tc>
      </w:tr>
      <w:tr w:rsidR="003C4158" w:rsidRPr="003724D7" w:rsidTr="00A21BAC">
        <w:tc>
          <w:tcPr>
            <w:tcW w:w="4332" w:type="dxa"/>
          </w:tcPr>
          <w:p w:rsidR="003C4158" w:rsidRPr="003724D7" w:rsidRDefault="003C4158" w:rsidP="003C4158">
            <w:pPr>
              <w:pStyle w:val="ListParagraph"/>
              <w:ind w:left="0"/>
              <w:rPr>
                <w:lang w:val="fr-FR"/>
              </w:rPr>
            </w:pPr>
          </w:p>
        </w:tc>
        <w:tc>
          <w:tcPr>
            <w:tcW w:w="4298" w:type="dxa"/>
          </w:tcPr>
          <w:p w:rsidR="003C4158" w:rsidRPr="003724D7" w:rsidRDefault="00A21BAC" w:rsidP="00A21BAC">
            <w:pPr>
              <w:pStyle w:val="ListParagraph"/>
              <w:numPr>
                <w:ilvl w:val="0"/>
                <w:numId w:val="25"/>
              </w:numPr>
              <w:rPr>
                <w:lang w:val="fr-FR"/>
              </w:rPr>
            </w:pPr>
            <w:r w:rsidRPr="003724D7">
              <w:rPr>
                <w:lang w:val="fr-FR"/>
              </w:rPr>
              <w:t>Apres 5 minutes, l’alarme sonne de nouveau</w:t>
            </w:r>
          </w:p>
        </w:tc>
      </w:tr>
    </w:tbl>
    <w:p w:rsidR="003C4158" w:rsidRPr="003724D7" w:rsidRDefault="003C4158" w:rsidP="003C4158">
      <w:pPr>
        <w:pStyle w:val="ListParagraph"/>
        <w:rPr>
          <w:lang w:val="fr-FR"/>
        </w:rPr>
      </w:pPr>
    </w:p>
    <w:p w:rsidR="000231F8" w:rsidRPr="003724D7" w:rsidRDefault="00A21BAC" w:rsidP="00C5145D">
      <w:pPr>
        <w:pStyle w:val="Heading2"/>
        <w:rPr>
          <w:lang w:val="fr-FR"/>
        </w:rPr>
      </w:pPr>
      <w:r w:rsidRPr="003724D7">
        <w:rPr>
          <w:lang w:val="fr-FR"/>
        </w:rPr>
        <w:t>Diagrammes de Séquence</w:t>
      </w:r>
    </w:p>
    <w:p w:rsidR="00C5145D" w:rsidRPr="003724D7" w:rsidRDefault="00C5145D" w:rsidP="00C5145D">
      <w:pPr>
        <w:rPr>
          <w:lang w:val="fr-FR"/>
        </w:rPr>
      </w:pPr>
      <w:r w:rsidRPr="003724D7">
        <w:rPr>
          <w:lang w:val="fr-FR"/>
        </w:rPr>
        <w:t>Voici deux diagrammes de séquences représentants les cas d’utilisation 1, 2, 3, 4, et 5</w:t>
      </w:r>
    </w:p>
    <w:p w:rsidR="00C5145D" w:rsidRPr="003724D7" w:rsidRDefault="00C5145D" w:rsidP="00C5145D">
      <w:pPr>
        <w:rPr>
          <w:lang w:val="fr-FR"/>
        </w:rPr>
      </w:pPr>
      <w:r w:rsidRPr="003724D7">
        <w:rPr>
          <w:lang w:val="fr-FR"/>
        </w:rPr>
        <w:t>Utilisateur allume le réveille-matin et change le niveau du voulue :</w:t>
      </w:r>
    </w:p>
    <w:p w:rsidR="00C5145D" w:rsidRPr="003724D7" w:rsidRDefault="00C5145D" w:rsidP="00C5145D">
      <w:pPr>
        <w:rPr>
          <w:lang w:val="fr-FR"/>
        </w:rPr>
      </w:pPr>
      <w:r w:rsidRPr="003724D7">
        <w:rPr>
          <w:noProof/>
          <w:lang w:val="en-CA" w:eastAsia="en-CA"/>
        </w:rPr>
        <w:drawing>
          <wp:inline distT="0" distB="0" distL="0" distR="0">
            <wp:extent cx="5943600" cy="484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5D" w:rsidRPr="003724D7" w:rsidRDefault="00C5145D" w:rsidP="00C5145D">
      <w:pPr>
        <w:rPr>
          <w:lang w:val="fr-FR"/>
        </w:rPr>
      </w:pPr>
    </w:p>
    <w:p w:rsidR="00C5145D" w:rsidRPr="003724D7" w:rsidRDefault="00C5145D" w:rsidP="00C5145D">
      <w:pPr>
        <w:rPr>
          <w:lang w:val="fr-FR"/>
        </w:rPr>
      </w:pPr>
      <w:r w:rsidRPr="003724D7">
        <w:rPr>
          <w:noProof/>
          <w:lang w:val="en-CA" w:eastAsia="en-CA"/>
        </w:rPr>
        <w:lastRenderedPageBreak/>
        <w:drawing>
          <wp:anchor distT="0" distB="0" distL="114300" distR="114300" simplePos="0" relativeHeight="251663360" behindDoc="0" locked="0" layoutInCell="1" allowOverlap="1" wp14:anchorId="7F334EF6" wp14:editId="6E692029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6791325" cy="54311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4D7">
        <w:rPr>
          <w:lang w:val="fr-FR"/>
        </w:rPr>
        <w:t>Utilisateur ajuste le temps de l’alarme :</w:t>
      </w:r>
    </w:p>
    <w:p w:rsidR="00C5145D" w:rsidRPr="003724D7" w:rsidRDefault="00C5145D" w:rsidP="00C5145D">
      <w:pPr>
        <w:rPr>
          <w:lang w:val="fr-FR"/>
        </w:rPr>
      </w:pPr>
    </w:p>
    <w:p w:rsidR="00C5145D" w:rsidRPr="003724D7" w:rsidRDefault="00C5145D" w:rsidP="00C5145D">
      <w:pPr>
        <w:rPr>
          <w:lang w:val="fr-FR"/>
        </w:rPr>
      </w:pPr>
    </w:p>
    <w:p w:rsidR="00C5145D" w:rsidRPr="003724D7" w:rsidRDefault="00C5145D" w:rsidP="00C5145D">
      <w:pPr>
        <w:rPr>
          <w:lang w:val="fr-FR"/>
        </w:rPr>
      </w:pPr>
    </w:p>
    <w:p w:rsidR="00C5145D" w:rsidRPr="003724D7" w:rsidRDefault="00C5145D" w:rsidP="00C5145D">
      <w:pPr>
        <w:rPr>
          <w:lang w:val="fr-FR"/>
        </w:rPr>
      </w:pPr>
    </w:p>
    <w:p w:rsidR="00A21BAC" w:rsidRPr="003724D7" w:rsidRDefault="00A21BAC" w:rsidP="00A21BAC">
      <w:pPr>
        <w:pStyle w:val="Heading1"/>
        <w:rPr>
          <w:lang w:val="fr-FR"/>
        </w:rPr>
      </w:pPr>
      <w:r w:rsidRPr="003724D7">
        <w:rPr>
          <w:lang w:val="fr-FR"/>
        </w:rPr>
        <w:lastRenderedPageBreak/>
        <w:t>Tache 2 : Modèle du réveille-matin</w:t>
      </w:r>
    </w:p>
    <w:p w:rsidR="005D1BD6" w:rsidRPr="003724D7" w:rsidRDefault="004F4A14" w:rsidP="004F4A14">
      <w:pPr>
        <w:pStyle w:val="Heading2"/>
        <w:rPr>
          <w:lang w:val="fr-FR"/>
        </w:rPr>
      </w:pPr>
      <w:r w:rsidRPr="003724D7">
        <w:rPr>
          <w:noProof/>
          <w:lang w:val="en-CA" w:eastAsia="en-CA"/>
        </w:rPr>
        <w:drawing>
          <wp:anchor distT="0" distB="0" distL="114300" distR="114300" simplePos="0" relativeHeight="251664384" behindDoc="0" locked="0" layoutInCell="1" allowOverlap="1" wp14:anchorId="4D1BE78C" wp14:editId="428ED1AE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7106480" cy="38195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48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BAC" w:rsidRPr="003724D7">
        <w:rPr>
          <w:lang w:val="fr-FR"/>
        </w:rPr>
        <w:t>Structure du Système</w:t>
      </w:r>
    </w:p>
    <w:p w:rsidR="004F4A14" w:rsidRPr="003724D7" w:rsidRDefault="004F4A14" w:rsidP="004F4A14">
      <w:pPr>
        <w:rPr>
          <w:lang w:val="fr-FR"/>
        </w:rPr>
      </w:pPr>
    </w:p>
    <w:p w:rsidR="00A21BAC" w:rsidRPr="003724D7" w:rsidRDefault="005D1BD6" w:rsidP="005D1BD6">
      <w:pPr>
        <w:pStyle w:val="Heading2"/>
        <w:rPr>
          <w:lang w:val="fr-FR"/>
        </w:rPr>
      </w:pPr>
      <w:r w:rsidRPr="003724D7">
        <w:rPr>
          <w:lang w:val="fr-FR"/>
        </w:rPr>
        <w:t>Interfaces de l’unité de contrôle</w:t>
      </w:r>
    </w:p>
    <w:p w:rsidR="005D1BD6" w:rsidRPr="003724D7" w:rsidRDefault="003724D7" w:rsidP="003724D7">
      <w:pPr>
        <w:pStyle w:val="ListParagraph"/>
        <w:numPr>
          <w:ilvl w:val="0"/>
          <w:numId w:val="26"/>
        </w:numPr>
        <w:rPr>
          <w:lang w:val="fr-FR"/>
        </w:rPr>
      </w:pPr>
      <w:r w:rsidRPr="003724D7">
        <w:rPr>
          <w:lang w:val="fr-FR"/>
        </w:rPr>
        <w:t xml:space="preserve">Changer le temps de l’alarme en </w:t>
      </w:r>
      <w:r>
        <w:rPr>
          <w:lang w:val="fr-FR"/>
        </w:rPr>
        <w:t>appuyant</w:t>
      </w:r>
      <w:r w:rsidRPr="003724D7">
        <w:rPr>
          <w:lang w:val="fr-FR"/>
        </w:rPr>
        <w:t xml:space="preserve"> sur le bouton set </w:t>
      </w:r>
      <w:proofErr w:type="spellStart"/>
      <w:r>
        <w:rPr>
          <w:lang w:val="fr-FR"/>
        </w:rPr>
        <w:t>alarm</w:t>
      </w:r>
      <w:proofErr w:type="spellEnd"/>
    </w:p>
    <w:p w:rsidR="003724D7" w:rsidRPr="003724D7" w:rsidRDefault="003724D7" w:rsidP="003724D7">
      <w:pPr>
        <w:pStyle w:val="ListParagraph"/>
        <w:numPr>
          <w:ilvl w:val="0"/>
          <w:numId w:val="26"/>
        </w:numPr>
        <w:rPr>
          <w:lang w:val="fr-FR"/>
        </w:rPr>
      </w:pPr>
      <w:r w:rsidRPr="003724D7">
        <w:rPr>
          <w:lang w:val="fr-FR"/>
        </w:rPr>
        <w:t>Changer le temps courant en appuyant sur le bouton set time</w:t>
      </w:r>
    </w:p>
    <w:p w:rsidR="003724D7" w:rsidRDefault="003724D7" w:rsidP="003724D7">
      <w:pPr>
        <w:pStyle w:val="ListParagraph"/>
        <w:numPr>
          <w:ilvl w:val="0"/>
          <w:numId w:val="26"/>
        </w:numPr>
        <w:rPr>
          <w:lang w:val="fr-FR"/>
        </w:rPr>
      </w:pPr>
      <w:r w:rsidRPr="003724D7">
        <w:rPr>
          <w:lang w:val="fr-FR"/>
        </w:rPr>
        <w:t>Utiliser les boutons h+1, m+1 et m+10 pour régler les heures et les minutes.</w:t>
      </w:r>
    </w:p>
    <w:p w:rsidR="003724D7" w:rsidRDefault="003724D7" w:rsidP="003724D7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Utiliser l’interrupteur pour choisir entre la radio, la sonnerie ou désactiver l’alarme</w:t>
      </w:r>
    </w:p>
    <w:p w:rsidR="003724D7" w:rsidRDefault="003724D7" w:rsidP="003724D7">
      <w:pPr>
        <w:pStyle w:val="ListParagraph"/>
        <w:numPr>
          <w:ilvl w:val="0"/>
          <w:numId w:val="27"/>
        </w:numPr>
        <w:rPr>
          <w:lang w:val="fr-FR"/>
        </w:rPr>
      </w:pPr>
      <w:r>
        <w:rPr>
          <w:lang w:val="fr-FR"/>
        </w:rPr>
        <w:t>Afficher le temps courant,</w:t>
      </w:r>
    </w:p>
    <w:p w:rsidR="003724D7" w:rsidRDefault="003724D7" w:rsidP="003724D7">
      <w:pPr>
        <w:pStyle w:val="ListParagraph"/>
        <w:numPr>
          <w:ilvl w:val="0"/>
          <w:numId w:val="27"/>
        </w:numPr>
        <w:rPr>
          <w:lang w:val="fr-FR"/>
        </w:rPr>
      </w:pPr>
      <w:r>
        <w:rPr>
          <w:lang w:val="fr-FR"/>
        </w:rPr>
        <w:t>Afficher le temps de l’alarme</w:t>
      </w:r>
    </w:p>
    <w:p w:rsidR="003724D7" w:rsidRDefault="003724D7" w:rsidP="003724D7">
      <w:pPr>
        <w:pStyle w:val="ListParagraph"/>
        <w:numPr>
          <w:ilvl w:val="0"/>
          <w:numId w:val="27"/>
        </w:numPr>
        <w:rPr>
          <w:lang w:val="fr-FR"/>
        </w:rPr>
      </w:pPr>
      <w:r>
        <w:rPr>
          <w:lang w:val="fr-FR"/>
        </w:rPr>
        <w:t>Jouer la radio ou la sonnerie.</w:t>
      </w:r>
    </w:p>
    <w:p w:rsidR="003724D7" w:rsidRDefault="003724D7" w:rsidP="003724D7">
      <w:pPr>
        <w:pStyle w:val="Heading2"/>
        <w:rPr>
          <w:lang w:val="fr-FR"/>
        </w:rPr>
      </w:pPr>
      <w:r>
        <w:rPr>
          <w:lang w:val="fr-FR"/>
        </w:rPr>
        <w:t xml:space="preserve">Machines a états UML (code </w:t>
      </w:r>
      <w:proofErr w:type="spellStart"/>
      <w:r>
        <w:rPr>
          <w:lang w:val="fr-FR"/>
        </w:rPr>
        <w:t>Umple</w:t>
      </w:r>
      <w:proofErr w:type="spellEnd"/>
      <w:r>
        <w:rPr>
          <w:lang w:val="fr-FR"/>
        </w:rPr>
        <w:t>)</w:t>
      </w:r>
    </w:p>
    <w:p w:rsidR="00503583" w:rsidRP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2"/>
          <w:szCs w:val="22"/>
          <w:lang w:val="en-CA"/>
        </w:rPr>
      </w:pPr>
      <w:r w:rsidRPr="00503583">
        <w:rPr>
          <w:rFonts w:ascii="Courier New" w:hAnsi="Courier New" w:cs="Courier New"/>
          <w:b/>
          <w:sz w:val="22"/>
          <w:szCs w:val="22"/>
          <w:lang w:val="en-CA"/>
        </w:rPr>
        <w:t xml:space="preserve">// </w:t>
      </w:r>
      <w:proofErr w:type="spellStart"/>
      <w:r w:rsidRPr="00503583">
        <w:rPr>
          <w:rFonts w:ascii="Courier New" w:hAnsi="Courier New" w:cs="Courier New"/>
          <w:b/>
          <w:sz w:val="22"/>
          <w:szCs w:val="22"/>
          <w:lang w:val="en-CA"/>
        </w:rPr>
        <w:t>Umple</w:t>
      </w:r>
      <w:proofErr w:type="spellEnd"/>
      <w:r w:rsidRPr="00503583">
        <w:rPr>
          <w:rFonts w:ascii="Courier New" w:hAnsi="Courier New" w:cs="Courier New"/>
          <w:b/>
          <w:sz w:val="22"/>
          <w:szCs w:val="22"/>
          <w:lang w:val="en-CA"/>
        </w:rPr>
        <w:t xml:space="preserve"> code for the State machine - Controller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proofErr w:type="gramStart"/>
      <w:r>
        <w:rPr>
          <w:rFonts w:ascii="Courier New" w:hAnsi="Courier New" w:cs="Courier New"/>
          <w:sz w:val="22"/>
          <w:szCs w:val="22"/>
          <w:lang w:val="en-CA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Controller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Alarm a;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Clock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clk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lastRenderedPageBreak/>
        <w:t xml:space="preserve">  Display d;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h=0;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m=0;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state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idle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entry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d.displayCurrentTime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();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this.timer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new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Timer(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this.task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CheckAlarm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CA"/>
        </w:rPr>
        <w:t>this.clk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);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timer.scheduleAtFixedRate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CA"/>
        </w:rPr>
        <w:t>this.task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, 1000, 1000);}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volUpPressed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this.a.increaseVolume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();}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volDownPressed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this.a.decreaseVolume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();}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stopPressed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this.a.stop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();}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snoozePressed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this.a.snooze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();}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setTimePressed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) -&gt;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settingTime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setAlarmPressed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) -&gt;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settingAlarm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settingTime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entry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/ {h =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this.clk.getHours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();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m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this.clk.getMinutes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);}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min1Pressed(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{m = (m+1)%60;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this.clk.setTime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h, m, 0);} -&gt;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settingTime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min10Pressed(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{m = (m+10)%60;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this.clk.setTime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h, m, 0);} -&gt;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settingTime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hours1Pressed(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{h = (h+1)%24;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this.clk.setTime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h, m, 0);} -&gt;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settingTime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setTimePressed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this.clk.setTime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(h, m, 0);}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settingAlarm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entry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/ {h =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this.a.getHours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();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m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this.a.getMinutes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);}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min1Pressed(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{m = (m+1)%60;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this.a.setTime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h, m, 0);} -&gt;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settingAlarm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min10Pressed(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{m = (m+10)%60;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this.a.setTime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h, m, 0);} -&gt;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settingAlarm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hours1Pressed(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{h = (h+1)%24;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this.a.setTime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h, m, 0);} -&gt;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settingAlarm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setAlarmPressed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this.a.setTime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(h, m, 0);}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>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</w:p>
    <w:p w:rsidR="00503583" w:rsidRP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2"/>
          <w:szCs w:val="22"/>
          <w:lang w:val="en-CA"/>
        </w:rPr>
      </w:pPr>
      <w:r w:rsidRPr="00503583">
        <w:rPr>
          <w:rFonts w:ascii="Courier New" w:hAnsi="Courier New" w:cs="Courier New"/>
          <w:b/>
          <w:sz w:val="22"/>
          <w:szCs w:val="22"/>
          <w:lang w:val="en-CA"/>
        </w:rPr>
        <w:t xml:space="preserve">// </w:t>
      </w:r>
      <w:proofErr w:type="spellStart"/>
      <w:r w:rsidRPr="00503583">
        <w:rPr>
          <w:rFonts w:ascii="Courier New" w:hAnsi="Courier New" w:cs="Courier New"/>
          <w:b/>
          <w:sz w:val="22"/>
          <w:szCs w:val="22"/>
          <w:lang w:val="en-CA"/>
        </w:rPr>
        <w:t>Umple</w:t>
      </w:r>
      <w:proofErr w:type="spellEnd"/>
      <w:r w:rsidRPr="00503583">
        <w:rPr>
          <w:rFonts w:ascii="Courier New" w:hAnsi="Courier New" w:cs="Courier New"/>
          <w:b/>
          <w:sz w:val="22"/>
          <w:szCs w:val="22"/>
          <w:lang w:val="en-CA"/>
        </w:rPr>
        <w:t xml:space="preserve"> code for the State machine - Alarm.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proofErr w:type="gramStart"/>
      <w:r>
        <w:rPr>
          <w:rFonts w:ascii="Courier New" w:hAnsi="Courier New" w:cs="Courier New"/>
          <w:sz w:val="22"/>
          <w:szCs w:val="22"/>
          <w:lang w:val="en-CA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Alarm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hours;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minutes;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seconds;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boolean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radioOn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boolean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ringerOn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boolean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alarmOn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volume;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state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idle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increaseVolume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{if (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&lt; 5)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++;};}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decreaseVolume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{if (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&gt; 1)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--;};}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hours,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minutes,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seconds)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this.hours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hours;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         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this.minutes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minutes;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this.seconds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seconds;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start(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-&gt; ringing;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selectRadio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this.radioOn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true;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this.ringerOn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false;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this.alarmOn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true;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selectRinger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this.ringerOn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true;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this.radioOn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false;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this.alarmOn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true;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turnOff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this.radioOn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false;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this.ringerOn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false;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this.alarmOn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false;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} -&gt; off;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ringing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stop(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-&gt;idle;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snooze(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-&gt; snoozed;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after(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2*60)-&gt;idle;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snoozed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after(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5*60) -&gt; ringing;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off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 xml:space="preserve"> {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selectRadio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this.radioOn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true;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this.ringerOn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false;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this.alarmOn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true;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selectRinger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this.ringerOn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true;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this.radioOn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false;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this.alarmOn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CA"/>
        </w:rPr>
        <w:t>true;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increaseVolume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{if (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&lt; 5)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++;};}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decreaseVolume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CA"/>
        </w:rPr>
        <w:t>) / {if (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&gt; 1)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this.volume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--;};}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CA"/>
        </w:rPr>
        <w:t>setTime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hours,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minutes,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seconds) / {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this.hours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= hours;</w:t>
      </w:r>
    </w:p>
    <w:p w:rsidR="00503583" w:rsidRDefault="00D832A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lastRenderedPageBreak/>
        <w:t xml:space="preserve">    </w:t>
      </w:r>
      <w:proofErr w:type="spellStart"/>
      <w:r w:rsidR="00503583">
        <w:rPr>
          <w:rFonts w:ascii="Courier New" w:hAnsi="Courier New" w:cs="Courier New"/>
          <w:sz w:val="22"/>
          <w:szCs w:val="22"/>
          <w:lang w:val="en-CA"/>
        </w:rPr>
        <w:t>this.minutes</w:t>
      </w:r>
      <w:proofErr w:type="spellEnd"/>
      <w:r w:rsidR="00503583">
        <w:rPr>
          <w:rFonts w:ascii="Courier New" w:hAnsi="Courier New" w:cs="Courier New"/>
          <w:sz w:val="22"/>
          <w:szCs w:val="22"/>
          <w:lang w:val="en-CA"/>
        </w:rPr>
        <w:t xml:space="preserve"> = minutes; </w:t>
      </w:r>
      <w:proofErr w:type="spellStart"/>
      <w:r w:rsidR="00503583">
        <w:rPr>
          <w:rFonts w:ascii="Courier New" w:hAnsi="Courier New" w:cs="Courier New"/>
          <w:sz w:val="22"/>
          <w:szCs w:val="22"/>
          <w:lang w:val="en-CA"/>
        </w:rPr>
        <w:t>this.seconds</w:t>
      </w:r>
      <w:proofErr w:type="spellEnd"/>
      <w:r w:rsidR="00503583">
        <w:rPr>
          <w:rFonts w:ascii="Courier New" w:hAnsi="Courier New" w:cs="Courier New"/>
          <w:sz w:val="22"/>
          <w:szCs w:val="22"/>
          <w:lang w:val="en-CA"/>
        </w:rPr>
        <w:t xml:space="preserve"> = </w:t>
      </w:r>
      <w:proofErr w:type="gramStart"/>
      <w:r w:rsidR="00503583">
        <w:rPr>
          <w:rFonts w:ascii="Courier New" w:hAnsi="Courier New" w:cs="Courier New"/>
          <w:sz w:val="22"/>
          <w:szCs w:val="22"/>
          <w:lang w:val="en-CA"/>
        </w:rPr>
        <w:t>seconds;</w:t>
      </w:r>
      <w:proofErr w:type="gramEnd"/>
      <w:r w:rsidR="00503583">
        <w:rPr>
          <w:rFonts w:ascii="Courier New" w:hAnsi="Courier New" w:cs="Courier New"/>
          <w:sz w:val="22"/>
          <w:szCs w:val="22"/>
          <w:lang w:val="en-CA"/>
        </w:rPr>
        <w:t>} -&gt; idle;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  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 xml:space="preserve">  }</w:t>
      </w:r>
    </w:p>
    <w:p w:rsidR="00503583" w:rsidRDefault="00503583" w:rsidP="00503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Courier New" w:hAnsi="Courier New" w:cs="Courier New"/>
          <w:sz w:val="22"/>
          <w:szCs w:val="22"/>
          <w:lang w:val="en-CA"/>
        </w:rPr>
        <w:t>}</w:t>
      </w:r>
    </w:p>
    <w:p w:rsidR="003724D7" w:rsidRDefault="003724D7" w:rsidP="003724D7">
      <w:pPr>
        <w:rPr>
          <w:lang w:val="en-CA"/>
        </w:rPr>
      </w:pPr>
    </w:p>
    <w:p w:rsidR="00503583" w:rsidRDefault="00503583" w:rsidP="003724D7">
      <w:pPr>
        <w:rPr>
          <w:lang w:val="en-CA"/>
        </w:rPr>
      </w:pPr>
      <w:r>
        <w:rPr>
          <w:lang w:val="en-CA"/>
        </w:rPr>
        <w:t xml:space="preserve">NB: </w:t>
      </w:r>
      <w:proofErr w:type="spellStart"/>
      <w:r w:rsidR="001575DF">
        <w:rPr>
          <w:lang w:val="en-CA"/>
        </w:rPr>
        <w:t>Ceci</w:t>
      </w:r>
      <w:proofErr w:type="spellEnd"/>
      <w:r w:rsidR="001575DF">
        <w:rPr>
          <w:lang w:val="en-CA"/>
        </w:rPr>
        <w:t xml:space="preserve"> </w:t>
      </w:r>
      <w:proofErr w:type="spellStart"/>
      <w:proofErr w:type="gramStart"/>
      <w:r w:rsidR="001575DF">
        <w:rPr>
          <w:lang w:val="en-CA"/>
        </w:rPr>
        <w:t>est</w:t>
      </w:r>
      <w:proofErr w:type="spellEnd"/>
      <w:proofErr w:type="gramEnd"/>
      <w:r w:rsidR="001575DF">
        <w:rPr>
          <w:lang w:val="en-CA"/>
        </w:rPr>
        <w:t xml:space="preserve"> le code UMPLE (umple.org)</w:t>
      </w:r>
    </w:p>
    <w:p w:rsidR="00503583" w:rsidRDefault="00503583" w:rsidP="00503583">
      <w:pPr>
        <w:pStyle w:val="Heading1"/>
        <w:rPr>
          <w:lang w:val="en-CA"/>
        </w:rPr>
      </w:pPr>
      <w:proofErr w:type="spellStart"/>
      <w:r>
        <w:rPr>
          <w:lang w:val="en-CA"/>
        </w:rPr>
        <w:t>Tache</w:t>
      </w:r>
      <w:proofErr w:type="spellEnd"/>
      <w:r>
        <w:rPr>
          <w:lang w:val="en-CA"/>
        </w:rPr>
        <w:t xml:space="preserve"> 3 </w:t>
      </w:r>
      <w:proofErr w:type="gramStart"/>
      <w:r>
        <w:rPr>
          <w:lang w:val="en-CA"/>
        </w:rPr>
        <w:t>et</w:t>
      </w:r>
      <w:proofErr w:type="gramEnd"/>
      <w:r>
        <w:rPr>
          <w:lang w:val="en-CA"/>
        </w:rPr>
        <w:t xml:space="preserve"> 4: Programme Java </w:t>
      </w:r>
      <w:proofErr w:type="spellStart"/>
      <w:r>
        <w:rPr>
          <w:lang w:val="en-CA"/>
        </w:rPr>
        <w:t>Co</w:t>
      </w:r>
      <w:bookmarkStart w:id="1" w:name="_GoBack"/>
      <w:bookmarkEnd w:id="1"/>
      <w:r>
        <w:rPr>
          <w:lang w:val="en-CA"/>
        </w:rPr>
        <w:t>mplet</w:t>
      </w:r>
      <w:proofErr w:type="spellEnd"/>
    </w:p>
    <w:p w:rsidR="00503583" w:rsidRPr="00503583" w:rsidRDefault="00D832A3" w:rsidP="00503583">
      <w:pPr>
        <w:rPr>
          <w:lang w:val="en-CA"/>
        </w:rPr>
      </w:pPr>
      <w:r>
        <w:rPr>
          <w:lang w:val="en-CA"/>
        </w:rPr>
        <w:t xml:space="preserve">Le code source </w:t>
      </w:r>
      <w:proofErr w:type="spellStart"/>
      <w:r>
        <w:rPr>
          <w:lang w:val="en-CA"/>
        </w:rPr>
        <w:t>est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dans</w:t>
      </w:r>
      <w:proofErr w:type="spellEnd"/>
      <w:r>
        <w:rPr>
          <w:lang w:val="en-CA"/>
        </w:rPr>
        <w:t xml:space="preserve"> le dossier “Alarm Clock”</w:t>
      </w:r>
    </w:p>
    <w:sectPr w:rsidR="00503583" w:rsidRPr="00503583">
      <w:footerReference w:type="even" r:id="rId15"/>
      <w:footerReference w:type="default" r:id="rId16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61" w:rsidRDefault="00E06A61">
      <w:pPr>
        <w:spacing w:after="0" w:line="240" w:lineRule="auto"/>
      </w:pPr>
      <w:r>
        <w:separator/>
      </w:r>
    </w:p>
  </w:endnote>
  <w:endnote w:type="continuationSeparator" w:id="0">
    <w:p w:rsidR="00E06A61" w:rsidRDefault="00E0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191" w:rsidRDefault="009A1191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A1191" w:rsidRDefault="00E06A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>Modèle</w:t>
                              </w:r>
                              <w:proofErr w:type="spellEnd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 xml:space="preserve"> d’un </w:t>
                              </w:r>
                              <w:proofErr w:type="spellStart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>réveille</w:t>
                              </w:r>
                              <w:proofErr w:type="spellEnd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>matin</w:t>
                              </w:r>
                              <w:proofErr w:type="spellEnd"/>
                            </w:sdtContent>
                          </w:sdt>
                          <w:r w:rsidR="009A119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 w:rsidR="009A119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A11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2/25/2015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9A1191" w:rsidRDefault="00971B1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>Modèle</w:t>
                        </w:r>
                        <w:proofErr w:type="spellEnd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 xml:space="preserve"> d’un </w:t>
                        </w:r>
                        <w:proofErr w:type="spellStart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>réveille</w:t>
                        </w:r>
                        <w:proofErr w:type="spellEnd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 xml:space="preserve"> </w:t>
                        </w:r>
                        <w:proofErr w:type="spellStart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>matin</w:t>
                        </w:r>
                        <w:proofErr w:type="spellEnd"/>
                      </w:sdtContent>
                    </w:sdt>
                    <w:r w:rsidR="009A119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 w:rsidR="009A119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2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A11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2/25/2015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3D9A22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A1191" w:rsidRDefault="009A1191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separate"/>
                          </w:r>
                          <w:r w:rsidR="001575DF" w:rsidRPr="001575D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4a66ac [3204]" stroked="f">
              <v:textbox inset="0,0,0,0">
                <w:txbxContent>
                  <w:p w:rsidR="009A1191" w:rsidRDefault="009A1191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separate"/>
                    </w:r>
                    <w:r w:rsidR="001575DF" w:rsidRPr="001575D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191" w:rsidRDefault="009A1191">
    <w:pPr>
      <w:rPr>
        <w:sz w:val="20"/>
      </w:rPr>
    </w:pPr>
    <w:r>
      <w:rPr>
        <w:noProof/>
        <w:sz w:val="10"/>
        <w:szCs w:val="10"/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A1191" w:rsidRDefault="00E06A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>Modèle</w:t>
                              </w:r>
                              <w:proofErr w:type="spellEnd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 xml:space="preserve"> d’un </w:t>
                              </w:r>
                              <w:proofErr w:type="spellStart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>réveille</w:t>
                              </w:r>
                              <w:proofErr w:type="spellEnd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 w:rsidR="00C721B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CA"/>
                                </w:rPr>
                                <w:t>matin</w:t>
                              </w:r>
                              <w:proofErr w:type="spellEnd"/>
                            </w:sdtContent>
                          </w:sdt>
                          <w:r w:rsidR="009A119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 w:rsidR="009A119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A11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2/25/2015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9A1191" w:rsidRDefault="00971B1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>Modèle</w:t>
                        </w:r>
                        <w:proofErr w:type="spellEnd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 xml:space="preserve"> d’un </w:t>
                        </w:r>
                        <w:proofErr w:type="spellStart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>réveille</w:t>
                        </w:r>
                        <w:proofErr w:type="spellEnd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 xml:space="preserve"> </w:t>
                        </w:r>
                        <w:proofErr w:type="spellStart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>mati</w:t>
                        </w:r>
                        <w:proofErr w:type="spellEnd"/>
                        <w:r w:rsidR="00C721BC">
                          <w:rPr>
                            <w:rFonts w:asciiTheme="majorHAnsi" w:eastAsiaTheme="majorEastAsia" w:hAnsiTheme="majorHAnsi" w:cstheme="majorBidi"/>
                            <w:sz w:val="20"/>
                            <w:lang w:val="en-CA"/>
                          </w:rPr>
                          <w:t>n</w:t>
                        </w:r>
                      </w:sdtContent>
                    </w:sdt>
                    <w:r w:rsidR="009A119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 w:rsidR="009A119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2-2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A11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2/25/2015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0AC8DD1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A1191" w:rsidRDefault="009A1191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separate"/>
                          </w:r>
                          <w:r w:rsidR="001575DF" w:rsidRPr="001575D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4a66ac [3204]" stroked="f">
              <v:textbox inset="0,0,0,0">
                <w:txbxContent>
                  <w:p w:rsidR="009A1191" w:rsidRDefault="009A1191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separate"/>
                    </w:r>
                    <w:r w:rsidR="001575DF" w:rsidRPr="001575D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A1191" w:rsidRDefault="009A119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61" w:rsidRDefault="00E06A61">
      <w:pPr>
        <w:spacing w:after="0" w:line="240" w:lineRule="auto"/>
      </w:pPr>
      <w:r>
        <w:separator/>
      </w:r>
    </w:p>
  </w:footnote>
  <w:footnote w:type="continuationSeparator" w:id="0">
    <w:p w:rsidR="00E06A61" w:rsidRDefault="00E0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297FD5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297FD5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0A1CF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A66AC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74C80" w:themeColor="accent1" w:themeShade="BF"/>
      </w:rPr>
    </w:lvl>
  </w:abstractNum>
  <w:abstractNum w:abstractNumId="5">
    <w:nsid w:val="05FE072C"/>
    <w:multiLevelType w:val="hybridMultilevel"/>
    <w:tmpl w:val="8090A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D41C9A"/>
    <w:multiLevelType w:val="hybridMultilevel"/>
    <w:tmpl w:val="EC980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1F6F49"/>
    <w:multiLevelType w:val="hybridMultilevel"/>
    <w:tmpl w:val="559484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B566AE"/>
    <w:multiLevelType w:val="hybridMultilevel"/>
    <w:tmpl w:val="FAF89A0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753E05"/>
    <w:multiLevelType w:val="hybridMultilevel"/>
    <w:tmpl w:val="CA9409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D45F6A"/>
    <w:multiLevelType w:val="hybridMultilevel"/>
    <w:tmpl w:val="556698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76840"/>
    <w:multiLevelType w:val="hybridMultilevel"/>
    <w:tmpl w:val="3E0262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B33AE"/>
    <w:multiLevelType w:val="hybridMultilevel"/>
    <w:tmpl w:val="618833C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F97BDD"/>
    <w:multiLevelType w:val="hybridMultilevel"/>
    <w:tmpl w:val="5BA8C5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620501"/>
    <w:multiLevelType w:val="hybridMultilevel"/>
    <w:tmpl w:val="6312194A"/>
    <w:lvl w:ilvl="0" w:tplc="9D483B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132BA"/>
    <w:multiLevelType w:val="hybridMultilevel"/>
    <w:tmpl w:val="BD0E68A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911BB7"/>
    <w:multiLevelType w:val="hybridMultilevel"/>
    <w:tmpl w:val="007CFFA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6E68C2"/>
    <w:multiLevelType w:val="hybridMultilevel"/>
    <w:tmpl w:val="2B0848C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EF6983"/>
    <w:multiLevelType w:val="hybridMultilevel"/>
    <w:tmpl w:val="3AAAE2F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34A0702"/>
    <w:multiLevelType w:val="hybridMultilevel"/>
    <w:tmpl w:val="11F08A34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C37BFF"/>
    <w:multiLevelType w:val="hybridMultilevel"/>
    <w:tmpl w:val="659EC3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CD5590"/>
    <w:multiLevelType w:val="hybridMultilevel"/>
    <w:tmpl w:val="3AAAE2F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3"/>
  </w:num>
  <w:num w:numId="13">
    <w:abstractNumId w:val="19"/>
  </w:num>
  <w:num w:numId="14">
    <w:abstractNumId w:val="14"/>
  </w:num>
  <w:num w:numId="15">
    <w:abstractNumId w:val="9"/>
  </w:num>
  <w:num w:numId="16">
    <w:abstractNumId w:val="12"/>
  </w:num>
  <w:num w:numId="17">
    <w:abstractNumId w:val="11"/>
  </w:num>
  <w:num w:numId="18">
    <w:abstractNumId w:val="21"/>
  </w:num>
  <w:num w:numId="19">
    <w:abstractNumId w:val="18"/>
  </w:num>
  <w:num w:numId="20">
    <w:abstractNumId w:val="15"/>
  </w:num>
  <w:num w:numId="21">
    <w:abstractNumId w:val="8"/>
  </w:num>
  <w:num w:numId="22">
    <w:abstractNumId w:val="20"/>
  </w:num>
  <w:num w:numId="23">
    <w:abstractNumId w:val="7"/>
  </w:num>
  <w:num w:numId="24">
    <w:abstractNumId w:val="17"/>
  </w:num>
  <w:num w:numId="25">
    <w:abstractNumId w:val="16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B2"/>
    <w:rsid w:val="000231F8"/>
    <w:rsid w:val="000A3F11"/>
    <w:rsid w:val="000C2CFC"/>
    <w:rsid w:val="001575DF"/>
    <w:rsid w:val="001D698D"/>
    <w:rsid w:val="00221EA0"/>
    <w:rsid w:val="00280162"/>
    <w:rsid w:val="003724D7"/>
    <w:rsid w:val="003873E1"/>
    <w:rsid w:val="003C2A65"/>
    <w:rsid w:val="003C4158"/>
    <w:rsid w:val="003D031E"/>
    <w:rsid w:val="00426444"/>
    <w:rsid w:val="004914AF"/>
    <w:rsid w:val="004A3F39"/>
    <w:rsid w:val="004A5D0F"/>
    <w:rsid w:val="004E5B50"/>
    <w:rsid w:val="004F4A14"/>
    <w:rsid w:val="00503583"/>
    <w:rsid w:val="005D1BD6"/>
    <w:rsid w:val="00622934"/>
    <w:rsid w:val="00641B02"/>
    <w:rsid w:val="0067307B"/>
    <w:rsid w:val="006C1E9B"/>
    <w:rsid w:val="00771865"/>
    <w:rsid w:val="00784D5E"/>
    <w:rsid w:val="007C635D"/>
    <w:rsid w:val="008403C5"/>
    <w:rsid w:val="008447B0"/>
    <w:rsid w:val="008463DE"/>
    <w:rsid w:val="008603B2"/>
    <w:rsid w:val="00893688"/>
    <w:rsid w:val="00935D39"/>
    <w:rsid w:val="00971B1A"/>
    <w:rsid w:val="00977A6D"/>
    <w:rsid w:val="009A1191"/>
    <w:rsid w:val="009B70BC"/>
    <w:rsid w:val="009D1FD3"/>
    <w:rsid w:val="00A02D48"/>
    <w:rsid w:val="00A21BAC"/>
    <w:rsid w:val="00A667E5"/>
    <w:rsid w:val="00A71223"/>
    <w:rsid w:val="00A75CA5"/>
    <w:rsid w:val="00AA790B"/>
    <w:rsid w:val="00AC7DF9"/>
    <w:rsid w:val="00B22CE7"/>
    <w:rsid w:val="00B640E0"/>
    <w:rsid w:val="00BD4EE3"/>
    <w:rsid w:val="00C5145D"/>
    <w:rsid w:val="00C721BC"/>
    <w:rsid w:val="00C7609A"/>
    <w:rsid w:val="00CB18BD"/>
    <w:rsid w:val="00CE7DB7"/>
    <w:rsid w:val="00CF23C4"/>
    <w:rsid w:val="00D67E17"/>
    <w:rsid w:val="00D752C6"/>
    <w:rsid w:val="00D832A3"/>
    <w:rsid w:val="00D97936"/>
    <w:rsid w:val="00DB00F4"/>
    <w:rsid w:val="00DB60F4"/>
    <w:rsid w:val="00E06827"/>
    <w:rsid w:val="00E06A61"/>
    <w:rsid w:val="00E10CDB"/>
    <w:rsid w:val="00E4069E"/>
    <w:rsid w:val="00EC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A7D56-E91C-4600-992F-04661403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35D"/>
    <w:pPr>
      <w:keepNext/>
      <w:keepLines/>
      <w:pBdr>
        <w:bottom w:val="single" w:sz="4" w:space="2" w:color="629DD1" w:themeColor="accent2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35D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3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3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63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63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63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63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635D"/>
    <w:rPr>
      <w:rFonts w:asciiTheme="majorHAnsi" w:eastAsiaTheme="majorEastAsia" w:hAnsiTheme="majorHAnsi" w:cstheme="majorBidi"/>
      <w:color w:val="629DD1" w:themeColor="accent2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35D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3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63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35D"/>
    <w:rPr>
      <w:caps/>
      <w:color w:val="404040" w:themeColor="text1" w:themeTint="BF"/>
      <w:spacing w:val="2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63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90A1CF" w:themeColor="accent1" w:themeTint="99"/>
        <w:bottom w:val="single" w:sz="24" w:space="10" w:color="90A1C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7C635D"/>
    <w:rPr>
      <w:b/>
      <w:bCs/>
      <w:caps w:val="0"/>
      <w:smallCaps/>
      <w:spacing w:val="0"/>
    </w:rPr>
  </w:style>
  <w:style w:type="character" w:styleId="Emphasis">
    <w:name w:val="Emphasis"/>
    <w:basedOn w:val="DefaultParagraphFont"/>
    <w:uiPriority w:val="20"/>
    <w:qFormat/>
    <w:rsid w:val="007C635D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C635D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C635D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C635D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C635D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C635D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7C635D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C635D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35D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styleId="IntenseReference">
    <w:name w:val="Intense Reference"/>
    <w:basedOn w:val="DefaultParagraphFont"/>
    <w:uiPriority w:val="32"/>
    <w:qFormat/>
    <w:rsid w:val="007C635D"/>
    <w:rPr>
      <w:b/>
      <w:bCs/>
      <w:caps w:val="0"/>
      <w:smallCaps/>
      <w:color w:val="auto"/>
      <w:spacing w:val="0"/>
      <w:u w:val="single"/>
    </w:rPr>
  </w:style>
  <w:style w:type="paragraph" w:styleId="ListBullet">
    <w:name w:val="List Bullet"/>
    <w:basedOn w:val="Normal"/>
    <w:uiPriority w:val="36"/>
    <w:unhideWhenUsed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pPr>
      <w:numPr>
        <w:numId w:val="10"/>
      </w:numPr>
      <w:spacing w:after="0"/>
    </w:pPr>
  </w:style>
  <w:style w:type="paragraph" w:styleId="NoSpacing">
    <w:name w:val="No Spacing"/>
    <w:uiPriority w:val="1"/>
    <w:qFormat/>
    <w:rsid w:val="007C635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7C63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63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C635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C635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C63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</w:pPr>
    <w:rPr>
      <w:smallCaps/>
      <w:noProof/>
      <w:color w:val="629DD1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7C635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603B2"/>
    <w:rPr>
      <w:color w:val="9454C3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35D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67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787AD666054B41BCED81815E5FA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FDCEF-B497-4729-9FA2-0CB251B0C99A}"/>
      </w:docPartPr>
      <w:docPartBody>
        <w:p w:rsidR="004A53FA" w:rsidRDefault="00DE0415">
          <w:pPr>
            <w:pStyle w:val="DE787AD666054B41BCED81815E5FA635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267FB709081D458095C54353D1A3D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B0182-78E1-442A-8719-631BB7DBFE33}"/>
      </w:docPartPr>
      <w:docPartBody>
        <w:p w:rsidR="004A53FA" w:rsidRDefault="00DE0415">
          <w:pPr>
            <w:pStyle w:val="267FB709081D458095C54353D1A3D2AB"/>
          </w:pPr>
          <w:r>
            <w:rPr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15"/>
    <w:rsid w:val="00331B93"/>
    <w:rsid w:val="004A53FA"/>
    <w:rsid w:val="005E4155"/>
    <w:rsid w:val="008A4D01"/>
    <w:rsid w:val="00B01437"/>
    <w:rsid w:val="00D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D11D0C556A46EC928286FA891A1EC0">
    <w:name w:val="77D11D0C556A46EC928286FA891A1EC0"/>
  </w:style>
  <w:style w:type="paragraph" w:customStyle="1" w:styleId="AA1DCD28D61C47CD859C9CB11DBBB08B">
    <w:name w:val="AA1DCD28D61C47CD859C9CB11DBBB08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787AD666054B41BCED81815E5FA635">
    <w:name w:val="DE787AD666054B41BCED81815E5FA635"/>
  </w:style>
  <w:style w:type="paragraph" w:customStyle="1" w:styleId="267FB709081D458095C54353D1A3D2AB">
    <w:name w:val="267FB709081D458095C54353D1A3D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2015-02-25T00:00:00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155B61B-740F-4C44-AA5B-CE304A2C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2365</TotalTime>
  <Pages>13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Modèle d’un réveille matin</vt:lpstr>
    </vt:vector>
  </TitlesOfParts>
  <Company/>
  <LinksUpToDate>false</LinksUpToDate>
  <CharactersWithSpaces>13268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d’un réveille matin</dc:title>
  <dc:subject>SEG2506 – Devoir 1</dc:subject>
  <dc:creator>Anthony</dc:creator>
  <cp:keywords/>
  <dc:description/>
  <cp:lastModifiedBy>Anthony Gbegan</cp:lastModifiedBy>
  <cp:revision>14</cp:revision>
  <dcterms:created xsi:type="dcterms:W3CDTF">2015-02-25T05:56:00Z</dcterms:created>
  <dcterms:modified xsi:type="dcterms:W3CDTF">2015-03-01T07:24:00Z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